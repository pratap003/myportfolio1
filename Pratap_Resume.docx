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CE82D" w14:textId="77777777" w:rsidR="00914B25" w:rsidRPr="00BC688D" w:rsidRDefault="00B664AD" w:rsidP="00587CB2">
      <w:pPr>
        <w:tabs>
          <w:tab w:val="left" w:pos="5040"/>
        </w:tabs>
        <w:rPr>
          <w:rFonts w:cs="Arial"/>
          <w:b/>
          <w:color w:val="FF5050"/>
          <w:sz w:val="24"/>
          <w:szCs w:val="24"/>
        </w:rPr>
      </w:pPr>
      <w:r w:rsidRPr="00BC688D">
        <w:rPr>
          <w:rFonts w:cs="Arial"/>
          <w:b/>
          <w:noProof/>
          <w:color w:val="FF505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C0F079D" wp14:editId="4D8DAD1D">
                <wp:simplePos x="0" y="0"/>
                <wp:positionH relativeFrom="page">
                  <wp:posOffset>0</wp:posOffset>
                </wp:positionH>
                <wp:positionV relativeFrom="paragraph">
                  <wp:posOffset>-514350</wp:posOffset>
                </wp:positionV>
                <wp:extent cx="2957195" cy="10064750"/>
                <wp:effectExtent l="0" t="0" r="14605" b="12700"/>
                <wp:wrapNone/>
                <wp:docPr id="2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195" cy="10064750"/>
                          <a:chOff x="0" y="0"/>
                          <a:chExt cx="29573" cy="100647"/>
                        </a:xfrm>
                      </wpg:grpSpPr>
                      <wps:wsp>
                        <wps:cNvPr id="24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546" cy="10064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Oval 4"/>
                        <wps:cNvSpPr>
                          <a:spLocks noChangeArrowheads="1"/>
                        </wps:cNvSpPr>
                        <wps:spPr bwMode="auto">
                          <a:xfrm>
                            <a:off x="9220" y="19940"/>
                            <a:ext cx="12579" cy="1277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CA8D7" w14:textId="77777777" w:rsidR="00821A34" w:rsidRPr="00772EAE" w:rsidRDefault="003D2061" w:rsidP="00821A34">
                              <w:pPr>
                                <w:jc w:val="center"/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9109"/>
                            <a:ext cx="28141" cy="4775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D849A" w14:textId="77777777" w:rsidR="00821A34" w:rsidRPr="00520F0B" w:rsidRDefault="003D2061" w:rsidP="00A3370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P</w:t>
                              </w:r>
                              <w:r w:rsidR="002C45BD"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RATAP</w:t>
                              </w:r>
                            </w:p>
                            <w:p w14:paraId="2CA4B1FB" w14:textId="77777777" w:rsidR="00821A34" w:rsidRDefault="00821A34" w:rsidP="00821A34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20F0B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WEB DEVELOPER</w:t>
                              </w:r>
                            </w:p>
                            <w:p w14:paraId="454CC034" w14:textId="77777777" w:rsidR="00821A34" w:rsidRDefault="00821A34" w:rsidP="00821A34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C765273" w14:textId="77777777" w:rsidR="00821A34" w:rsidRPr="003B4C94" w:rsidRDefault="00821A34" w:rsidP="00821A3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B4C94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5245CB29" w14:textId="77777777" w:rsidR="00821A34" w:rsidRPr="003B4C94" w:rsidRDefault="00F926E9" w:rsidP="00821A3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781-816-7722</w:t>
                              </w:r>
                            </w:p>
                            <w:p w14:paraId="5A8FC560" w14:textId="02543C3D" w:rsidR="00821A34" w:rsidRPr="001445E7" w:rsidRDefault="00A33707" w:rsidP="00821A3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1445E7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hyperlink r:id="rId7" w:history="1">
                                <w:r w:rsidR="001445E7" w:rsidRPr="001445E7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:u w:val="none"/>
                                  </w:rPr>
                                  <w:t>pratap.fed@gmail.com</w:t>
                                </w:r>
                              </w:hyperlink>
                            </w:p>
                            <w:p w14:paraId="4F3702D5" w14:textId="77777777" w:rsidR="001445E7" w:rsidRPr="001445E7" w:rsidRDefault="001445E7" w:rsidP="00821A3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14:paraId="74979506" w14:textId="69DF06E3" w:rsidR="001445E7" w:rsidRPr="001445E7" w:rsidRDefault="001445E7" w:rsidP="00821A3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PORTFOLIO LIN</w:t>
                              </w:r>
                              <w:r w:rsidR="0011631E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K</w:t>
                              </w:r>
                              <w:r w:rsidRPr="001445E7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  <w:p w14:paraId="1AADCD2E" w14:textId="6F1A898B" w:rsidR="001445E7" w:rsidRPr="00C506DE" w:rsidRDefault="001445E7" w:rsidP="00821A3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506DE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https://tinyurl.com/ydhgesq5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830" y="55414"/>
                            <a:ext cx="160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F079D" id="Group 1" o:spid="_x0000_s1026" style="position:absolute;margin-left:0;margin-top:-40.5pt;width:232.85pt;height:792.5pt;z-index:251657728;mso-position-horizontal-relative:page" coordsize="29573,10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">
                <v:rect id="Rectangle 1" o:spid="_x0000_s1027" style="position:absolute;width:29546;height:10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xTsQA&#10;AADbAAAADwAAAGRycy9kb3ducmV2LnhtbESPQWvCQBSE70L/w/IKveluQ1CbZpXSUhCLB20PPT6y&#10;r0lI9m3IbmL8965Q8DjMzDdMvp1sK0bqfe1Yw/NCgSAunKm51PDz/Tlfg/AB2WDrmDRcyMN28zDL&#10;MTPuzEcaT6EUEcI+Qw1VCF0mpS8qsugXriOO3p/rLYYo+1KaHs8RbluZKLWUFmuOCxV29F5R0ZwG&#10;q+GwH77a364ZV6v6gxP1kg7Kplo/PU5vryACTeEe/m/vjIYkhd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LsU7EAAAA2wAAAA8AAAAAAAAAAAAAAAAAmAIAAGRycy9k&#10;b3ducmV2LnhtbFBLBQYAAAAABAAEAPUAAACJAwAAAAA=&#10;" fillcolor="#5b9bd5 [3208]" strokecolor="#5b9bd5 [3208]" strokeweight="1pt"/>
                <v:oval id="Oval 4" o:spid="_x0000_s1028" style="position:absolute;left:9220;top:19940;width:12579;height:1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xscQA&#10;AADbAAAADwAAAGRycy9kb3ducmV2LnhtbESPQWvCQBSE70L/w/KE3nSjpSLRVaQqBKpIreL1mX0m&#10;Idm3IbvV9N+7guBxmJlvmOm8NZW4UuMKywoG/QgEcWp1wZmCw++6NwbhPLLGyjIp+CcH89lbZ4qx&#10;tjf+oeveZyJA2MWoIPe+jqV0aU4GXd/WxMG72MagD7LJpG7wFuCmksMoGkmDBYeFHGv6yikt939G&#10;wXm1/f5IjmM+7ZZ+UG4Oq+RsS6Xeu+1iAsJT61/hZzvRCoaf8Pg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hMbHEAAAA2wAAAA8AAAAAAAAAAAAAAAAAmAIAAGRycy9k&#10;b3ducmV2LnhtbFBLBQYAAAAABAAEAPUAAACJAwAAAAA=&#10;" fillcolor="#2e74b5 [2408]" strokecolor="#f2f2f2 [3052]" strokeweight="1pt">
                  <v:stroke joinstyle="miter"/>
                  <v:textbox>
                    <w:txbxContent>
                      <w:p w14:paraId="035CA8D7" w14:textId="77777777" w:rsidR="00821A34" w:rsidRPr="00772EAE" w:rsidRDefault="003D2061" w:rsidP="00821A34">
                        <w:pPr>
                          <w:jc w:val="center"/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P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432;top:39109;width:28141;height:47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h48sQA&#10;AADbAAAADwAAAGRycy9kb3ducmV2LnhtbESPQWvCQBSE7wX/w/IKvTWbKg0muoq0WHIpxejF2yP7&#10;TILZtyG7JvHfu4VCj8PMfMOst5NpxUC9aywreItiEMSl1Q1XCk7H/esShPPIGlvLpOBODrab2dMa&#10;M21HPtBQ+EoECLsMFdTed5mUrqzJoItsRxy8i+0N+iD7SuoexwA3rZzHcSINNhwWauzoo6byWtyM&#10;gp+OZJ4Xiy97Xqb57f0zxfHyrdTL87RbgfA0+f/wXzvXCuYJ/H4JP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oePLEAAAA2wAAAA8AAAAAAAAAAAAAAAAAmAIAAGRycy9k&#10;b3ducmV2LnhtbFBLBQYAAAAABAAEAPUAAACJAwAAAAA=&#10;" fillcolor="#5b9bd5 [3208]" stroked="f">
                  <v:textbox>
                    <w:txbxContent>
                      <w:p w14:paraId="070D849A" w14:textId="77777777" w:rsidR="00821A34" w:rsidRPr="00520F0B" w:rsidRDefault="003D2061" w:rsidP="00A33707">
                        <w:pPr>
                          <w:jc w:val="center"/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P</w:t>
                        </w:r>
                        <w:r w:rsidR="002C45BD"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RATAP</w:t>
                        </w:r>
                      </w:p>
                      <w:p w14:paraId="2CA4B1FB" w14:textId="77777777" w:rsidR="00821A34" w:rsidRDefault="00821A34" w:rsidP="00821A34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20F0B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WEB DEVELOPER</w:t>
                        </w:r>
                      </w:p>
                      <w:p w14:paraId="454CC034" w14:textId="77777777" w:rsidR="00821A34" w:rsidRDefault="00821A34" w:rsidP="00821A34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C765273" w14:textId="77777777" w:rsidR="00821A34" w:rsidRPr="003B4C94" w:rsidRDefault="00821A34" w:rsidP="00821A3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B4C94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  <w:p w14:paraId="5245CB29" w14:textId="77777777" w:rsidR="00821A34" w:rsidRPr="003B4C94" w:rsidRDefault="00F926E9" w:rsidP="00821A3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781-816-7722</w:t>
                        </w:r>
                      </w:p>
                      <w:p w14:paraId="5A8FC560" w14:textId="02543C3D" w:rsidR="00821A34" w:rsidRPr="001445E7" w:rsidRDefault="00A33707" w:rsidP="00821A3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1445E7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hyperlink r:id="rId8" w:history="1">
                          <w:r w:rsidR="001445E7" w:rsidRPr="001445E7">
                            <w:rPr>
                              <w:rStyle w:val="Hyperlink"/>
                              <w:b/>
                              <w:color w:val="FFFFFF" w:themeColor="background1"/>
                              <w:sz w:val="32"/>
                              <w:szCs w:val="32"/>
                              <w:u w:val="none"/>
                            </w:rPr>
                            <w:t>pratap.fed@gmail.com</w:t>
                          </w:r>
                        </w:hyperlink>
                      </w:p>
                      <w:p w14:paraId="4F3702D5" w14:textId="77777777" w:rsidR="001445E7" w:rsidRPr="001445E7" w:rsidRDefault="001445E7" w:rsidP="00821A3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  <w:p w14:paraId="74979506" w14:textId="69DF06E3" w:rsidR="001445E7" w:rsidRPr="001445E7" w:rsidRDefault="001445E7" w:rsidP="00821A3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PORTFOLIO LIN</w:t>
                        </w:r>
                        <w:r w:rsidR="0011631E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K</w:t>
                        </w:r>
                        <w:r w:rsidRPr="001445E7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:</w:t>
                        </w:r>
                      </w:p>
                      <w:p w14:paraId="1AADCD2E" w14:textId="6F1A898B" w:rsidR="001445E7" w:rsidRPr="00C506DE" w:rsidRDefault="001445E7" w:rsidP="00821A34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506DE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https://tinyurl.com/ydhgesq5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6830,55414" to="22832,5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92XMIAAADbAAAADwAAAGRycy9kb3ducmV2LnhtbESPT2vCQBTE74LfYXlCb2ZTC7GkWUUE&#10;oT1WPdjbI/uahGbfxt01f759VxA8DjPzG6bYjqYVPTnfWFbwmqQgiEurG64UnE+H5TsIH5A1tpZJ&#10;wUQetpv5rMBc24G/qT+GSkQI+xwV1CF0uZS+rMmgT2xHHL1f6wyGKF0ltcMhwk0rV2maSYMNx4Ua&#10;O9rXVP4db0bB6dI3O/mzDulX76YJ7Vtmr6zUy2LcfYAINIZn+NH+1ApWa7h/iT9Ab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m92XMIAAADbAAAADwAAAAAAAAAAAAAA&#10;AAChAgAAZHJzL2Rvd25yZXYueG1sUEsFBgAAAAAEAAQA+QAAAJADAAAAAA==&#10;" strokecolor="white [3212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587CB2" w:rsidRPr="00BC688D">
        <w:rPr>
          <w:rFonts w:cs="Arial"/>
          <w:b/>
          <w:color w:val="FF5050"/>
          <w:sz w:val="24"/>
          <w:szCs w:val="24"/>
        </w:rPr>
        <w:t>PROFESSIONAL</w:t>
      </w:r>
      <w:r w:rsidR="00BF5973" w:rsidRPr="00BC688D">
        <w:rPr>
          <w:rFonts w:cs="Arial"/>
          <w:b/>
          <w:color w:val="FF5050"/>
          <w:sz w:val="24"/>
          <w:szCs w:val="24"/>
        </w:rPr>
        <w:t xml:space="preserve"> </w:t>
      </w:r>
      <w:r w:rsidR="00587CB2" w:rsidRPr="00BC688D">
        <w:rPr>
          <w:rFonts w:cs="Arial"/>
          <w:b/>
          <w:color w:val="FF5050"/>
          <w:sz w:val="24"/>
          <w:szCs w:val="24"/>
        </w:rPr>
        <w:t>SUMMARY:</w:t>
      </w:r>
    </w:p>
    <w:p w14:paraId="7613C057" w14:textId="1208C255" w:rsidR="00851F59" w:rsidRPr="00853DF0" w:rsidRDefault="00177AC2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Over 5</w:t>
      </w:r>
      <w:r w:rsidR="008B4D98"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Years of experience in Software Design, Development and Testing.</w:t>
      </w:r>
    </w:p>
    <w:p w14:paraId="6EC6BA12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Expertise in Designing and Developing Web applications.</w:t>
      </w:r>
    </w:p>
    <w:p w14:paraId="58DD371A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Experience in developing Mobile responsive web design</w:t>
      </w:r>
    </w:p>
    <w:p w14:paraId="3997D64F" w14:textId="77777777" w:rsidR="00851F59" w:rsidRPr="00853DF0" w:rsidRDefault="00851F59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Extensive experience in designing professional UI web applications and front-end technologies like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HTML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DHTML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XML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XHTML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JavaScript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ES6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jQuery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Flash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and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CSS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.</w:t>
      </w:r>
    </w:p>
    <w:p w14:paraId="110563D4" w14:textId="77777777" w:rsidR="00851F59" w:rsidRPr="00853DF0" w:rsidRDefault="00851F59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Experience in working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JSON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AJAX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React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Angular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Backbone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and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Bootstrap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.</w:t>
      </w:r>
    </w:p>
    <w:p w14:paraId="16D3684D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Strong working knowledge of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HTML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5,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CSS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3</w:t>
      </w:r>
    </w:p>
    <w:p w14:paraId="475512DC" w14:textId="77777777" w:rsidR="008B4D98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Excellent working knowledge and thorough exposure on compatibility issues with different versions of browsers like IE, Mozilla FF, and Chrome.</w:t>
      </w:r>
    </w:p>
    <w:p w14:paraId="25C1674D" w14:textId="7137D60D" w:rsidR="006B27F1" w:rsidRPr="00853DF0" w:rsidRDefault="006B27F1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Experience working with routing framework libraries like </w:t>
      </w:r>
      <w:r w:rsidRPr="006B27F1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 xml:space="preserve">Crossroads.JS, Sammy.JS, React Router </w:t>
      </w:r>
      <w:r w:rsidR="002A651A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¾.</w:t>
      </w:r>
    </w:p>
    <w:p w14:paraId="07A4C599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Extensively used the JavaScript frameworks jQuery.</w:t>
      </w:r>
    </w:p>
    <w:p w14:paraId="573D4324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Worked with templating libraries such 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Mustache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UNDERSCORE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.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Embedded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JS,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Handlebars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Redux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Glamor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Styled Components,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MobX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.</w:t>
      </w:r>
    </w:p>
    <w:p w14:paraId="110E0614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Designed and developed 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RESTful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Web Services</w:t>
      </w:r>
      <w:r w:rsidR="00E33455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 layers with </w:t>
      </w:r>
      <w:r w:rsidR="00C90A19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</w:t>
      </w:r>
      <w:r w:rsidRPr="00C90A19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NodeJs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&amp; </w:t>
      </w:r>
      <w:r w:rsidRPr="00C90A19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Express</w:t>
      </w:r>
    </w:p>
    <w:p w14:paraId="620BE78F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Experience with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Firebug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for Mozilla,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 xml:space="preserve">Developer Toolbar 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for Chrome and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 xml:space="preserve">IE Developer 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Toolbar for Internet Explorer.</w:t>
      </w:r>
    </w:p>
    <w:p w14:paraId="7DBF3EEC" w14:textId="6F14B698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Sound Understanding and good Experience with Object Oriented Programming Concepts, Object Oriented JavaScript and Implementation.</w:t>
      </w:r>
    </w:p>
    <w:p w14:paraId="2CDDEC1B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Expert in working with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XSLT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, 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ExtJS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Prototype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,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XPATH</w:t>
      </w:r>
    </w:p>
    <w:p w14:paraId="58B791C3" w14:textId="72D8B72D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Good Experience working with High Traffic Websites.</w:t>
      </w:r>
    </w:p>
    <w:p w14:paraId="155FCA66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Worked extensively in Agile Development process.</w:t>
      </w:r>
    </w:p>
    <w:p w14:paraId="50ACA8DB" w14:textId="77777777" w:rsidR="008B4D98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Experience in software configuration management using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SVN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>.</w:t>
      </w:r>
    </w:p>
    <w:p w14:paraId="5F2790B6" w14:textId="77777777" w:rsidR="00851F59" w:rsidRPr="00853DF0" w:rsidRDefault="008B4D98" w:rsidP="00851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</w:pP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Experience with </w:t>
      </w:r>
      <w:r w:rsidRPr="00853DF0">
        <w:rPr>
          <w:rFonts w:ascii="Calibri" w:eastAsia="Times New Roman" w:hAnsi="Calibri" w:cs="Times New Roman"/>
          <w:b/>
          <w:color w:val="0D0D0D" w:themeColor="text1" w:themeTint="F2"/>
          <w:sz w:val="22"/>
          <w:szCs w:val="22"/>
          <w:shd w:val="clear" w:color="auto" w:fill="FFFFFF"/>
        </w:rPr>
        <w:t>SiteMap</w:t>
      </w:r>
      <w:r w:rsidRPr="00853DF0">
        <w:rPr>
          <w:rFonts w:ascii="Calibri" w:eastAsia="Times New Roman" w:hAnsi="Calibri" w:cs="Times New Roman"/>
          <w:color w:val="0D0D0D" w:themeColor="text1" w:themeTint="F2"/>
          <w:sz w:val="22"/>
          <w:szCs w:val="22"/>
          <w:shd w:val="clear" w:color="auto" w:fill="FFFFFF"/>
        </w:rPr>
        <w:t xml:space="preserve"> Editor for Microsoft Dynamics CRM 2011</w:t>
      </w:r>
    </w:p>
    <w:p w14:paraId="1AD9CB29" w14:textId="6F0D144C" w:rsidR="001C5673" w:rsidRPr="002A651A" w:rsidRDefault="001C5673" w:rsidP="002A651A">
      <w:pPr>
        <w:pStyle w:val="ListParagraph"/>
        <w:spacing w:line="276" w:lineRule="auto"/>
        <w:ind w:left="360"/>
        <w:jc w:val="both"/>
        <w:rPr>
          <w:rFonts w:ascii="Calibri" w:eastAsia="Times New Roman" w:hAnsi="Calibri" w:cs="Times New Roman"/>
          <w:sz w:val="22"/>
          <w:szCs w:val="22"/>
        </w:rPr>
      </w:pPr>
    </w:p>
    <w:p w14:paraId="30539DBE" w14:textId="77777777" w:rsidR="00587CB2" w:rsidRPr="008577E2" w:rsidRDefault="00BF5973" w:rsidP="00BF5973">
      <w:pPr>
        <w:pStyle w:val="MediumGrid21"/>
        <w:spacing w:line="276" w:lineRule="auto"/>
        <w:jc w:val="both"/>
        <w:rPr>
          <w:rFonts w:cs="Arial"/>
          <w:sz w:val="24"/>
          <w:szCs w:val="24"/>
        </w:rPr>
      </w:pPr>
      <w:r w:rsidRPr="008577E2">
        <w:rPr>
          <w:rFonts w:cs="Arial"/>
          <w:b/>
          <w:color w:val="FF5050"/>
          <w:sz w:val="24"/>
          <w:szCs w:val="24"/>
        </w:rPr>
        <w:t>TECHNICAL SKILLS</w:t>
      </w:r>
      <w:r w:rsidR="00587CB2" w:rsidRPr="008577E2">
        <w:rPr>
          <w:rFonts w:cs="Arial"/>
          <w:b/>
          <w:color w:val="FF5050"/>
          <w:sz w:val="24"/>
          <w:szCs w:val="24"/>
        </w:rPr>
        <w:t>:</w:t>
      </w:r>
    </w:p>
    <w:p w14:paraId="12D73E32" w14:textId="77777777" w:rsidR="00587CB2" w:rsidRPr="00845806" w:rsidRDefault="00587CB2" w:rsidP="00BF5973">
      <w:pPr>
        <w:pStyle w:val="MediumGrid21"/>
        <w:spacing w:line="276" w:lineRule="auto"/>
        <w:jc w:val="both"/>
        <w:rPr>
          <w:rFonts w:cs="Arial"/>
        </w:rPr>
      </w:pPr>
    </w:p>
    <w:tbl>
      <w:tblPr>
        <w:tblW w:w="0" w:type="auto"/>
        <w:tblInd w:w="198" w:type="dxa"/>
        <w:tblBorders>
          <w:left w:val="nil"/>
          <w:right w:val="nil"/>
        </w:tblBorders>
        <w:tblLook w:val="0000" w:firstRow="0" w:lastRow="0" w:firstColumn="0" w:lastColumn="0" w:noHBand="0" w:noVBand="0"/>
      </w:tblPr>
      <w:tblGrid>
        <w:gridCol w:w="2153"/>
        <w:gridCol w:w="4019"/>
      </w:tblGrid>
      <w:tr w:rsidR="00962EBC" w:rsidRPr="00845806" w14:paraId="6D419E9E" w14:textId="77777777" w:rsidTr="001C5673">
        <w:trPr>
          <w:trHeight w:val="682"/>
        </w:trPr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79B22B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Arial"/>
                <w:b/>
                <w:bCs/>
                <w:u w:color="00000A"/>
              </w:rPr>
            </w:pPr>
            <w:r w:rsidRPr="00845806">
              <w:rPr>
                <w:b/>
              </w:rPr>
              <w:t>Programming Languages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B509B0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before="28" w:after="28" w:line="324" w:lineRule="auto"/>
              <w:rPr>
                <w:rFonts w:eastAsia="Calibri" w:cs="Arial"/>
                <w:u w:color="00000A"/>
              </w:rPr>
            </w:pPr>
            <w:r w:rsidRPr="00845806">
              <w:t>Java, J2EE, C, C++, PHP</w:t>
            </w:r>
          </w:p>
        </w:tc>
      </w:tr>
      <w:tr w:rsidR="00962EBC" w:rsidRPr="00845806" w14:paraId="6F393388" w14:textId="77777777" w:rsidTr="001C5673"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6F1301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eastAsia="Calibri" w:cs="Arial"/>
                <w:b/>
                <w:bCs/>
                <w:u w:color="00000A"/>
              </w:rPr>
              <w:t>Web Technologies: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38CDBB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before="28" w:after="28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eastAsia="Calibri" w:cs="Arial"/>
                <w:u w:color="00000A"/>
              </w:rPr>
              <w:t xml:space="preserve">HTML4/5, CSS2/3, XML, JavaScript, JQUERY, JSON, AJAX, MS-SharePoint, </w:t>
            </w:r>
            <w:r w:rsidRPr="00845806">
              <w:rPr>
                <w:rFonts w:cs="Calibri"/>
              </w:rPr>
              <w:t>Angular.js</w:t>
            </w:r>
            <w:r w:rsidRPr="00845806">
              <w:rPr>
                <w:rFonts w:eastAsia="Calibri" w:cs="Arial"/>
                <w:u w:color="00000A"/>
              </w:rPr>
              <w:t xml:space="preserve">, </w:t>
            </w:r>
            <w:r w:rsidR="003639B7" w:rsidRPr="00845806">
              <w:rPr>
                <w:rFonts w:eastAsia="Calibri" w:cs="Arial"/>
                <w:u w:color="00000A"/>
              </w:rPr>
              <w:t xml:space="preserve">React js, </w:t>
            </w:r>
            <w:r w:rsidRPr="00845806">
              <w:rPr>
                <w:rFonts w:eastAsia="Calibri" w:cs="Arial"/>
                <w:u w:color="00000A"/>
              </w:rPr>
              <w:t>SASS, Twitter Bootstrap</w:t>
            </w:r>
          </w:p>
        </w:tc>
      </w:tr>
      <w:tr w:rsidR="00962EBC" w:rsidRPr="00845806" w14:paraId="5BB3D290" w14:textId="77777777" w:rsidTr="001C5673">
        <w:trPr>
          <w:trHeight w:val="673"/>
        </w:trPr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7AD5E1" w14:textId="6E276F4C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cs="Calibri"/>
                <w:b/>
              </w:rPr>
              <w:lastRenderedPageBreak/>
              <w:t>IDE, HTML Editor: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6BDAC1" w14:textId="77777777" w:rsidR="00962EBC" w:rsidRPr="00845806" w:rsidRDefault="00F926E9" w:rsidP="00A20311">
            <w:pPr>
              <w:pStyle w:val="MediumGrid21"/>
            </w:pPr>
            <w:r>
              <w:t>Jenkins</w:t>
            </w:r>
            <w:r w:rsidR="00962EBC" w:rsidRPr="00845806">
              <w:t>,</w:t>
            </w:r>
            <w:r w:rsidR="005E4642" w:rsidRPr="00845806">
              <w:t xml:space="preserve"> </w:t>
            </w:r>
            <w:r w:rsidR="00962EBC" w:rsidRPr="00845806">
              <w:t>Eclipse, Adobe Dreamweaver, WIX, Photoshop, MS FrontPage, MS Visual Studio</w:t>
            </w:r>
            <w:r w:rsidR="003639B7" w:rsidRPr="00845806">
              <w:t>, Atom, Sublime</w:t>
            </w:r>
          </w:p>
        </w:tc>
      </w:tr>
      <w:tr w:rsidR="00962EBC" w:rsidRPr="00845806" w14:paraId="33185BBF" w14:textId="77777777" w:rsidTr="001C5673">
        <w:trPr>
          <w:trHeight w:val="673"/>
        </w:trPr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A1C958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cs="Calibri"/>
                <w:b/>
              </w:rPr>
            </w:pPr>
            <w:r w:rsidRPr="00845806">
              <w:rPr>
                <w:b/>
              </w:rPr>
              <w:t>Frameworks: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B60632" w14:textId="77777777" w:rsidR="00962EBC" w:rsidRPr="00845806" w:rsidRDefault="00962EBC" w:rsidP="003639B7">
            <w:pPr>
              <w:pStyle w:val="MediumGrid21"/>
            </w:pPr>
            <w:r w:rsidRPr="00845806">
              <w:t>An</w:t>
            </w:r>
            <w:r w:rsidR="003639B7" w:rsidRPr="00845806">
              <w:t>gular JS, backbone JS, Node Js</w:t>
            </w:r>
            <w:r w:rsidRPr="00845806">
              <w:t>, Bootstrap</w:t>
            </w:r>
            <w:r w:rsidR="003639B7" w:rsidRPr="00845806">
              <w:t>, React, Webpack</w:t>
            </w:r>
            <w:r w:rsidR="008B4D98">
              <w:t xml:space="preserve"> 3</w:t>
            </w:r>
            <w:r w:rsidR="003639B7" w:rsidRPr="00845806">
              <w:t>, gulp</w:t>
            </w:r>
          </w:p>
        </w:tc>
      </w:tr>
      <w:tr w:rsidR="00962EBC" w:rsidRPr="00845806" w14:paraId="390AEF43" w14:textId="77777777" w:rsidTr="001C5673"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846EFA" w14:textId="29B8B79C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b/>
              </w:rPr>
              <w:t>Debugging Tools: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A23654" w14:textId="77777777" w:rsidR="00962EBC" w:rsidRPr="00845806" w:rsidRDefault="00962EBC" w:rsidP="00A20311">
            <w:pPr>
              <w:pStyle w:val="MediumGrid21"/>
              <w:rPr>
                <w:rFonts w:eastAsia="Calibri" w:cs="Century Gothic"/>
                <w:u w:color="00000A"/>
              </w:rPr>
            </w:pPr>
            <w:r w:rsidRPr="00845806">
              <w:t>IE</w:t>
            </w:r>
            <w:r w:rsidRPr="00845806">
              <w:rPr>
                <w:b/>
              </w:rPr>
              <w:t xml:space="preserve">, </w:t>
            </w:r>
            <w:r w:rsidRPr="00845806">
              <w:t>Firebug, Chrome Dev tools</w:t>
            </w:r>
          </w:p>
        </w:tc>
      </w:tr>
      <w:tr w:rsidR="00962EBC" w:rsidRPr="00845806" w14:paraId="56E69761" w14:textId="77777777" w:rsidTr="001C5673"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89A066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eastAsia="Calibri" w:cs="Arial"/>
                <w:b/>
                <w:bCs/>
                <w:u w:color="00000A"/>
              </w:rPr>
              <w:t>Scripts: 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DB58B4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before="28" w:after="28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eastAsia="Calibri" w:cs="Arial"/>
                <w:u w:color="00000A"/>
              </w:rPr>
              <w:t>DHTML, JavaScript, jQuery, XML, XHTML</w:t>
            </w:r>
          </w:p>
        </w:tc>
      </w:tr>
      <w:tr w:rsidR="00962EBC" w:rsidRPr="00845806" w14:paraId="363FF7BC" w14:textId="77777777" w:rsidTr="00785671">
        <w:trPr>
          <w:trHeight w:val="916"/>
        </w:trPr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4A4199" w14:textId="77777777" w:rsidR="00962EBC" w:rsidRPr="00845806" w:rsidRDefault="00962EBC" w:rsidP="00A20311">
            <w:pPr>
              <w:tabs>
                <w:tab w:val="left" w:pos="27"/>
                <w:tab w:val="left" w:pos="2187"/>
              </w:tabs>
              <w:autoSpaceDE w:val="0"/>
              <w:autoSpaceDN w:val="0"/>
              <w:adjustRightInd w:val="0"/>
              <w:spacing w:after="160" w:line="324" w:lineRule="auto"/>
              <w:ind w:left="882" w:hanging="882"/>
              <w:rPr>
                <w:rFonts w:eastAsia="Calibri" w:cs="Century Gothic"/>
                <w:u w:color="00000A"/>
              </w:rPr>
            </w:pPr>
            <w:r w:rsidRPr="00845806">
              <w:rPr>
                <w:rFonts w:cs="Calibri"/>
                <w:b/>
              </w:rPr>
              <w:t>Operating Systems: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C387DD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cs="Calibri"/>
                <w:bCs/>
                <w:shd w:val="clear" w:color="auto" w:fill="FFFFFF"/>
              </w:rPr>
              <w:t>Windows NT, Windows 2000, Windows XP, Win 7, Mac OS X</w:t>
            </w:r>
          </w:p>
        </w:tc>
      </w:tr>
      <w:tr w:rsidR="00962EBC" w:rsidRPr="00845806" w14:paraId="05EEAC69" w14:textId="77777777" w:rsidTr="001C5673">
        <w:tblPrEx>
          <w:tblBorders>
            <w:top w:val="nil"/>
          </w:tblBorders>
        </w:tblPrEx>
        <w:tc>
          <w:tcPr>
            <w:tcW w:w="21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0FC7F4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after="160" w:line="324" w:lineRule="auto"/>
              <w:rPr>
                <w:rFonts w:eastAsia="Calibri" w:cs="Century Gothic"/>
                <w:u w:color="00000A"/>
              </w:rPr>
            </w:pPr>
            <w:r w:rsidRPr="00845806">
              <w:rPr>
                <w:rFonts w:cs="Calibri"/>
                <w:b/>
              </w:rPr>
              <w:t>Database:</w:t>
            </w:r>
          </w:p>
        </w:tc>
        <w:tc>
          <w:tcPr>
            <w:tcW w:w="40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76C19F" w14:textId="77777777" w:rsidR="00962EBC" w:rsidRPr="00845806" w:rsidRDefault="00962EBC" w:rsidP="00A20311">
            <w:pPr>
              <w:autoSpaceDE w:val="0"/>
              <w:autoSpaceDN w:val="0"/>
              <w:adjustRightInd w:val="0"/>
              <w:spacing w:before="28" w:after="28" w:line="324" w:lineRule="auto"/>
              <w:rPr>
                <w:rFonts w:eastAsia="Calibri" w:cs="Century Gothic"/>
                <w:u w:color="00000A"/>
              </w:rPr>
            </w:pPr>
            <w:r w:rsidRPr="00845806">
              <w:t>Oracle 8i/9i/10g/11g</w:t>
            </w:r>
            <w:r w:rsidRPr="00845806">
              <w:rPr>
                <w:rFonts w:cs="Calibri"/>
              </w:rPr>
              <w:t>, MYSQL, SQL SERVER</w:t>
            </w:r>
          </w:p>
        </w:tc>
      </w:tr>
    </w:tbl>
    <w:p w14:paraId="3058DBBD" w14:textId="2E68925F" w:rsidR="00B53104" w:rsidRDefault="0033002D" w:rsidP="00845806">
      <w:pPr>
        <w:keepNext/>
        <w:tabs>
          <w:tab w:val="left" w:pos="180"/>
          <w:tab w:val="left" w:pos="720"/>
        </w:tabs>
        <w:autoSpaceDE w:val="0"/>
        <w:autoSpaceDN w:val="0"/>
        <w:adjustRightInd w:val="0"/>
        <w:spacing w:before="60" w:after="60"/>
        <w:rPr>
          <w:rFonts w:cs="Arial"/>
          <w:b/>
          <w:color w:val="FF5050"/>
        </w:rPr>
      </w:pPr>
      <w:r w:rsidRPr="00BC688D">
        <w:rPr>
          <w:rFonts w:cs="Arial"/>
          <w:b/>
          <w:noProof/>
          <w:color w:val="FF505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696" behindDoc="0" locked="0" layoutInCell="1" allowOverlap="1" wp14:anchorId="76EF4A9C" wp14:editId="4F07C257">
                <wp:simplePos x="0" y="0"/>
                <wp:positionH relativeFrom="page">
                  <wp:posOffset>0</wp:posOffset>
                </wp:positionH>
                <wp:positionV relativeFrom="paragraph">
                  <wp:posOffset>-3103880</wp:posOffset>
                </wp:positionV>
                <wp:extent cx="2957195" cy="10064750"/>
                <wp:effectExtent l="0" t="0" r="14605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195" cy="10064750"/>
                          <a:chOff x="0" y="0"/>
                          <a:chExt cx="29573" cy="100647"/>
                        </a:xfrm>
                      </wpg:grpSpPr>
                      <wps:wsp>
                        <wps:cNvPr id="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546" cy="10064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9220" y="19940"/>
                            <a:ext cx="12579" cy="1277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43CA2" w14:textId="77777777" w:rsidR="0033002D" w:rsidRPr="00772EAE" w:rsidRDefault="0033002D" w:rsidP="0033002D">
                              <w:pPr>
                                <w:jc w:val="center"/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9109"/>
                            <a:ext cx="28141" cy="5255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6D982" w14:textId="77777777" w:rsidR="0033002D" w:rsidRPr="00520F0B" w:rsidRDefault="0033002D" w:rsidP="0033002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PRATAP</w:t>
                              </w:r>
                            </w:p>
                            <w:p w14:paraId="67E33514" w14:textId="77777777" w:rsidR="0033002D" w:rsidRDefault="0033002D" w:rsidP="0033002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20F0B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WEB DEVELOPER</w:t>
                              </w:r>
                            </w:p>
                            <w:p w14:paraId="12782CD7" w14:textId="77777777" w:rsidR="0033002D" w:rsidRDefault="0033002D" w:rsidP="0033002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5CEF27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B4C94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334F63BD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781-816-7722</w:t>
                              </w:r>
                            </w:p>
                            <w:p w14:paraId="07B228D3" w14:textId="7FE62CCF" w:rsidR="0033002D" w:rsidRPr="00835761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835761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hyperlink r:id="rId9" w:history="1">
                                <w:r w:rsidR="00835761" w:rsidRPr="00835761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:u w:val="none"/>
                                  </w:rPr>
                                  <w:t>pratap.fed@gmail.com</w:t>
                                </w:r>
                              </w:hyperlink>
                            </w:p>
                            <w:p w14:paraId="75A2821A" w14:textId="77777777" w:rsidR="00835761" w:rsidRDefault="00835761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14:paraId="309103A7" w14:textId="77777777" w:rsidR="00835761" w:rsidRPr="001445E7" w:rsidRDefault="00835761" w:rsidP="0083576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PORTFOLIO LINK</w:t>
                              </w:r>
                              <w:r w:rsidRPr="001445E7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  <w:p w14:paraId="4645E872" w14:textId="77777777" w:rsidR="00835761" w:rsidRPr="00C506DE" w:rsidRDefault="00835761" w:rsidP="0083576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506DE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https://tinyurl.com/ydhgesq5</w:t>
                              </w:r>
                            </w:p>
                            <w:p w14:paraId="3C51FE2E" w14:textId="77777777" w:rsidR="00835761" w:rsidRPr="003B4C94" w:rsidRDefault="00835761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830" y="55414"/>
                            <a:ext cx="160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F4A9C" id="_x0000_s1031" style="position:absolute;margin-left:0;margin-top:-244.4pt;width:232.85pt;height:792.5pt;z-index:251741696;mso-position-horizontal-relative:page" coordsize="29573,10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">
                <v:rect id="Rectangle 1" o:spid="_x0000_s1032" style="position:absolute;width:29546;height:10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X9NsIA&#10;AADaAAAADwAAAGRycy9kb3ducmV2LnhtbESPQWvCQBSE74L/YXmCN901SK2pq4giiMVDbQ8eH9nX&#10;JJh9G7KbGP+9Wyh4HGbmG2a16W0lOmp86VjDbKpAEGfOlJxr+Pk+TN5B+IBssHJMGh7kYbMeDlaY&#10;GnfnL+ouIRcRwj5FDUUIdSqlzwqy6KeuJo7er2sshiibXJoG7xFuK5ko9SYtlhwXCqxpV1B2u7RW&#10;w/nUflbX+tYtFuWeE7Wct8rOtR6P+u0HiEB9eIX/20ejIYG/K/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df02wgAAANoAAAAPAAAAAAAAAAAAAAAAAJgCAABkcnMvZG93&#10;bnJldi54bWxQSwUGAAAAAAQABAD1AAAAhwMAAAAA&#10;" fillcolor="#5b9bd5 [3208]" strokecolor="#5b9bd5 [3208]" strokeweight="1pt"/>
                <v:oval id="Oval 4" o:spid="_x0000_s1033" style="position:absolute;left:9220;top:19940;width:12579;height:1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tW48QA&#10;AADaAAAADwAAAGRycy9kb3ducmV2LnhtbESPzWrDMBCE74W8g9hAb43sBkpwopiQpmBoS8kfuW6s&#10;jW1srYyl2u7bV4VCjsPMfMOs0tE0oqfOVZYVxLMIBHFudcWFgtPx7WkBwnlkjY1lUvBDDtL15GGF&#10;ibYD76k/+EIECLsEFZTet4mULi/JoJvZljh4N9sZ9EF2hdQdDgFuGvkcRS/SYMVhocSWtiXl9eHb&#10;KLjuPt/n2XnBl69XH9cfp112tbVSj9NxswThafT38H870wrm8Hcl3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rVuPEAAAA2gAAAA8AAAAAAAAAAAAAAAAAmAIAAGRycy9k&#10;b3ducmV2LnhtbFBLBQYAAAAABAAEAPUAAACJAwAAAAA=&#10;" fillcolor="#2e74b5 [2408]" strokecolor="#f2f2f2 [3052]" strokeweight="1pt">
                  <v:stroke joinstyle="miter"/>
                  <v:textbox>
                    <w:txbxContent>
                      <w:p w14:paraId="22C43CA2" w14:textId="77777777" w:rsidR="0033002D" w:rsidRPr="00772EAE" w:rsidRDefault="0033002D" w:rsidP="0033002D">
                        <w:pPr>
                          <w:jc w:val="center"/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P</w:t>
                        </w:r>
                      </w:p>
                    </w:txbxContent>
                  </v:textbox>
                </v:oval>
                <v:shape id="Text Box 5" o:spid="_x0000_s1034" type="#_x0000_t202" style="position:absolute;left:1432;top:39109;width:28141;height:5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MLsMA&#10;AADaAAAADwAAAGRycy9kb3ducmV2LnhtbESPQWvCQBSE70L/w/IKvZlNbZUYXYO0tORSxOjF2yP7&#10;TEKzb0N2Y9J/3y0UPA4z8w2zzSbTihv1rrGs4DmKQRCXVjdcKTifPuYJCOeRNbaWScEPOch2D7Mt&#10;ptqOfKRb4SsRIOxSVFB736VSurImgy6yHXHwrrY36IPsK6l7HAPctHIRxytpsOGwUGNHbzWV38Vg&#10;FBw6knlevHzaS7LOh+X7Gsfrl1JPj9N+A8LT5O/h/3auFbzC35V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QMLsMAAADaAAAADwAAAAAAAAAAAAAAAACYAgAAZHJzL2Rv&#10;d25yZXYueG1sUEsFBgAAAAAEAAQA9QAAAIgDAAAAAA==&#10;" fillcolor="#5b9bd5 [3208]" stroked="f">
                  <v:textbox>
                    <w:txbxContent>
                      <w:p w14:paraId="5D56D982" w14:textId="77777777" w:rsidR="0033002D" w:rsidRPr="00520F0B" w:rsidRDefault="0033002D" w:rsidP="0033002D">
                        <w:pPr>
                          <w:jc w:val="center"/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PRATAP</w:t>
                        </w:r>
                      </w:p>
                      <w:p w14:paraId="67E33514" w14:textId="77777777" w:rsidR="0033002D" w:rsidRDefault="0033002D" w:rsidP="0033002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20F0B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WEB DEVELOPER</w:t>
                        </w:r>
                      </w:p>
                      <w:p w14:paraId="12782CD7" w14:textId="77777777" w:rsidR="0033002D" w:rsidRDefault="0033002D" w:rsidP="0033002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5CEF27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B4C94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  <w:p w14:paraId="334F63BD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781-816-7722</w:t>
                        </w:r>
                      </w:p>
                      <w:p w14:paraId="07B228D3" w14:textId="7FE62CCF" w:rsidR="0033002D" w:rsidRPr="00835761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835761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hyperlink r:id="rId10" w:history="1">
                          <w:r w:rsidR="00835761" w:rsidRPr="00835761">
                            <w:rPr>
                              <w:rStyle w:val="Hyperlink"/>
                              <w:b/>
                              <w:color w:val="FFFFFF" w:themeColor="background1"/>
                              <w:sz w:val="32"/>
                              <w:szCs w:val="32"/>
                              <w:u w:val="none"/>
                            </w:rPr>
                            <w:t>pratap.fed@gmail.com</w:t>
                          </w:r>
                        </w:hyperlink>
                      </w:p>
                      <w:p w14:paraId="75A2821A" w14:textId="77777777" w:rsidR="00835761" w:rsidRDefault="00835761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  <w:p w14:paraId="309103A7" w14:textId="77777777" w:rsidR="00835761" w:rsidRPr="001445E7" w:rsidRDefault="00835761" w:rsidP="0083576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PORTFOLIO LINK</w:t>
                        </w:r>
                        <w:r w:rsidRPr="001445E7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:</w:t>
                        </w:r>
                      </w:p>
                      <w:p w14:paraId="4645E872" w14:textId="77777777" w:rsidR="00835761" w:rsidRPr="00C506DE" w:rsidRDefault="00835761" w:rsidP="0083576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506DE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https://tinyurl.com/ydhgesq5</w:t>
                        </w:r>
                      </w:p>
                      <w:p w14:paraId="3C51FE2E" w14:textId="77777777" w:rsidR="00835761" w:rsidRPr="003B4C94" w:rsidRDefault="00835761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Line 6" o:spid="_x0000_s1035" style="position:absolute;visibility:visible;mso-wrap-style:square" from="6830,55414" to="22832,5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Kq8AAAADaAAAADwAAAGRycy9kb3ducmV2LnhtbESPzYvCMBTE74L/Q3jC3jR1Fz+oRpEF&#10;Yffox0Fvj+bZFpuXmsTa/vdGEDwOM/MbZrluTSUacr60rGA8SkAQZ1aXnCs4HrbDOQgfkDVWlklB&#10;Rx7Wq35viam2D95Rsw+5iBD2KSooQqhTKX1WkEE/sjVx9C7WGQxRulxqh48IN5X8TpKpNFhyXCiw&#10;pt+Csuv+bhQcTk25kedZSP4b13Vof6b2xkp9DdrNAkSgNnzC7/afVjCB15V4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UyqvAAAAA2gAAAA8AAAAAAAAAAAAAAAAA&#10;oQIAAGRycy9kb3ducmV2LnhtbFBLBQYAAAAABAAEAPkAAACOAwAAAAA=&#10;" strokecolor="white [3212]" strokeweight="1.5pt">
                  <v:stroke joinstyle="miter"/>
                </v:line>
                <w10:wrap anchorx="page"/>
              </v:group>
            </w:pict>
          </mc:Fallback>
        </mc:AlternateContent>
      </w:r>
    </w:p>
    <w:p w14:paraId="5BF29FD9" w14:textId="77777777" w:rsidR="00B53104" w:rsidRPr="00851F59" w:rsidRDefault="00BF5973" w:rsidP="00B53104">
      <w:pPr>
        <w:keepNext/>
        <w:tabs>
          <w:tab w:val="left" w:pos="180"/>
          <w:tab w:val="left" w:pos="720"/>
        </w:tabs>
        <w:autoSpaceDE w:val="0"/>
        <w:autoSpaceDN w:val="0"/>
        <w:adjustRightInd w:val="0"/>
        <w:spacing w:before="60" w:after="60" w:line="360" w:lineRule="auto"/>
        <w:rPr>
          <w:rFonts w:cs="Arial"/>
          <w:b/>
          <w:color w:val="FF5050"/>
          <w:sz w:val="24"/>
          <w:szCs w:val="24"/>
        </w:rPr>
      </w:pPr>
      <w:r w:rsidRPr="00851F59">
        <w:rPr>
          <w:rFonts w:cs="Arial"/>
          <w:b/>
          <w:color w:val="FF5050"/>
          <w:sz w:val="24"/>
          <w:szCs w:val="24"/>
        </w:rPr>
        <w:t>PROFESSIONAL EXPERIENCE:</w:t>
      </w:r>
    </w:p>
    <w:p w14:paraId="05EB3EE6" w14:textId="77777777" w:rsidR="001C5673" w:rsidRPr="00851F59" w:rsidRDefault="001C5673" w:rsidP="001C5673">
      <w:pPr>
        <w:shd w:val="clear" w:color="auto" w:fill="FFFFFF"/>
        <w:spacing w:after="75"/>
        <w:rPr>
          <w:b/>
          <w:bCs/>
          <w:color w:val="000000"/>
          <w:sz w:val="24"/>
          <w:szCs w:val="24"/>
        </w:rPr>
      </w:pPr>
      <w:r w:rsidRPr="00851F59">
        <w:rPr>
          <w:b/>
          <w:bCs/>
          <w:color w:val="000000"/>
          <w:sz w:val="24"/>
          <w:szCs w:val="24"/>
        </w:rPr>
        <w:t>Sr. Front End/React JS Developer</w:t>
      </w:r>
    </w:p>
    <w:p w14:paraId="2CD8A2B8" w14:textId="20EEDBFE" w:rsidR="005A60FF" w:rsidRPr="00851F59" w:rsidRDefault="00AC461E" w:rsidP="005A60FF">
      <w:pPr>
        <w:shd w:val="clear" w:color="auto" w:fill="FFFFFF"/>
        <w:jc w:val="both"/>
        <w:rPr>
          <w:rFonts w:asciiTheme="minorHAnsi" w:eastAsiaTheme="minorHAnsi" w:hAnsiTheme="minorHAnsi"/>
          <w:b/>
          <w:color w:val="333333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Central States Funds</w:t>
      </w:r>
      <w:r w:rsidR="001C5673" w:rsidRPr="00851F59">
        <w:rPr>
          <w:b/>
          <w:color w:val="000000" w:themeColor="text1"/>
          <w:sz w:val="24"/>
          <w:szCs w:val="24"/>
        </w:rPr>
        <w:t xml:space="preserve">, </w:t>
      </w:r>
      <w:r>
        <w:rPr>
          <w:b/>
          <w:color w:val="000000" w:themeColor="text1"/>
          <w:sz w:val="24"/>
          <w:szCs w:val="24"/>
        </w:rPr>
        <w:t>Chicago, IL.</w:t>
      </w:r>
      <w:r w:rsidR="001C5673" w:rsidRPr="00851F59">
        <w:rPr>
          <w:b/>
          <w:color w:val="555555"/>
          <w:sz w:val="24"/>
          <w:szCs w:val="24"/>
        </w:rPr>
        <w:tab/>
      </w:r>
      <w:r w:rsidR="00851F59">
        <w:rPr>
          <w:b/>
          <w:color w:val="555555"/>
          <w:sz w:val="24"/>
          <w:szCs w:val="24"/>
        </w:rPr>
        <w:t xml:space="preserve"> </w:t>
      </w:r>
      <w:r>
        <w:rPr>
          <w:b/>
          <w:color w:val="555555"/>
          <w:sz w:val="24"/>
          <w:szCs w:val="24"/>
        </w:rPr>
        <w:t xml:space="preserve">    </w:t>
      </w:r>
      <w:r w:rsidR="00851F59" w:rsidRPr="00851F59">
        <w:rPr>
          <w:b/>
          <w:color w:val="000000" w:themeColor="text1"/>
          <w:sz w:val="24"/>
          <w:szCs w:val="24"/>
        </w:rPr>
        <w:t>February</w:t>
      </w:r>
      <w:r w:rsidR="00851F59">
        <w:rPr>
          <w:b/>
          <w:color w:val="000000" w:themeColor="text1"/>
          <w:sz w:val="24"/>
          <w:szCs w:val="24"/>
        </w:rPr>
        <w:t xml:space="preserve"> </w:t>
      </w:r>
      <w:r w:rsidR="001C5673" w:rsidRPr="00851F59">
        <w:rPr>
          <w:b/>
          <w:color w:val="000000" w:themeColor="text1"/>
          <w:sz w:val="24"/>
          <w:szCs w:val="24"/>
        </w:rPr>
        <w:t>2016 to Present</w:t>
      </w:r>
      <w:r w:rsidR="005A5582" w:rsidRPr="00851F59">
        <w:rPr>
          <w:rFonts w:asciiTheme="minorHAnsi" w:eastAsiaTheme="minorHAnsi" w:hAnsiTheme="minorHAnsi"/>
          <w:b/>
          <w:color w:val="333333"/>
          <w:sz w:val="24"/>
          <w:szCs w:val="24"/>
        </w:rPr>
        <w:t xml:space="preserve"> </w:t>
      </w:r>
      <w:r w:rsidR="005A60FF" w:rsidRPr="00851F59">
        <w:rPr>
          <w:rFonts w:asciiTheme="minorHAnsi" w:eastAsiaTheme="minorHAnsi" w:hAnsiTheme="minorHAnsi"/>
          <w:b/>
          <w:color w:val="333333"/>
          <w:sz w:val="24"/>
          <w:szCs w:val="24"/>
        </w:rPr>
        <w:t>R</w:t>
      </w:r>
      <w:r w:rsidR="001C5673" w:rsidRPr="00851F59">
        <w:rPr>
          <w:b/>
          <w:color w:val="333333"/>
          <w:sz w:val="24"/>
          <w:szCs w:val="24"/>
        </w:rPr>
        <w:t>esponsibilities</w:t>
      </w:r>
      <w:r w:rsidR="005A60FF" w:rsidRPr="00851F59">
        <w:rPr>
          <w:color w:val="333333"/>
          <w:sz w:val="24"/>
          <w:szCs w:val="24"/>
        </w:rPr>
        <w:t>: </w:t>
      </w:r>
    </w:p>
    <w:p w14:paraId="0DE74A48" w14:textId="77777777" w:rsidR="008B4D98" w:rsidRPr="00964A26" w:rsidRDefault="008B4D98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Upgraded our </w:t>
      </w:r>
      <w:r w:rsidRPr="00964A26">
        <w:rPr>
          <w:rFonts w:cs="Arial"/>
          <w:b/>
          <w:color w:val="000000" w:themeColor="text1"/>
          <w:sz w:val="22"/>
          <w:szCs w:val="22"/>
        </w:rPr>
        <w:t>jQuery</w:t>
      </w:r>
      <w:r w:rsidRPr="00964A26">
        <w:rPr>
          <w:rFonts w:cs="Arial"/>
          <w:color w:val="000000" w:themeColor="text1"/>
          <w:sz w:val="22"/>
          <w:szCs w:val="22"/>
        </w:rPr>
        <w:t xml:space="preserve"> based app to </w:t>
      </w:r>
      <w:r w:rsidRPr="00964A26">
        <w:rPr>
          <w:rFonts w:cs="Arial"/>
          <w:b/>
          <w:color w:val="000000" w:themeColor="text1"/>
          <w:sz w:val="22"/>
          <w:szCs w:val="22"/>
        </w:rPr>
        <w:t>React</w:t>
      </w:r>
      <w:r w:rsidRPr="00964A26">
        <w:rPr>
          <w:rFonts w:cs="Arial"/>
          <w:color w:val="000000" w:themeColor="text1"/>
          <w:sz w:val="22"/>
          <w:szCs w:val="22"/>
        </w:rPr>
        <w:t xml:space="preserve"> App.</w:t>
      </w:r>
    </w:p>
    <w:p w14:paraId="7D197309" w14:textId="77777777" w:rsidR="008B4D98" w:rsidRPr="00964A26" w:rsidRDefault="008B4D98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Implemented our </w:t>
      </w:r>
      <w:r w:rsidRPr="00964A26">
        <w:rPr>
          <w:rFonts w:cs="Arial"/>
          <w:b/>
          <w:color w:val="000000" w:themeColor="text1"/>
          <w:sz w:val="22"/>
          <w:szCs w:val="22"/>
        </w:rPr>
        <w:t>React</w:t>
      </w:r>
      <w:r w:rsidRPr="00964A26">
        <w:rPr>
          <w:rFonts w:cs="Arial"/>
          <w:color w:val="000000" w:themeColor="text1"/>
          <w:sz w:val="22"/>
          <w:szCs w:val="22"/>
        </w:rPr>
        <w:t xml:space="preserve"> from scratch.</w:t>
      </w:r>
    </w:p>
    <w:p w14:paraId="545F1A07" w14:textId="77777777" w:rsidR="00327257" w:rsidRPr="00964A26" w:rsidRDefault="008B4D98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Responsible for setting up React environment which includes setting up a build system with </w:t>
      </w:r>
      <w:r w:rsidRPr="00964A26">
        <w:rPr>
          <w:rFonts w:cs="Arial"/>
          <w:b/>
          <w:color w:val="000000" w:themeColor="text1"/>
          <w:sz w:val="22"/>
          <w:szCs w:val="22"/>
        </w:rPr>
        <w:t>Webpack</w:t>
      </w:r>
      <w:r w:rsidRPr="00964A26">
        <w:rPr>
          <w:rFonts w:cs="Arial"/>
          <w:color w:val="000000" w:themeColor="text1"/>
          <w:sz w:val="22"/>
          <w:szCs w:val="22"/>
        </w:rPr>
        <w:t xml:space="preserve"> </w:t>
      </w:r>
      <w:r w:rsidRPr="00964A26">
        <w:rPr>
          <w:rFonts w:cs="Arial"/>
          <w:b/>
          <w:color w:val="000000" w:themeColor="text1"/>
          <w:sz w:val="22"/>
          <w:szCs w:val="22"/>
        </w:rPr>
        <w:t>3</w:t>
      </w:r>
      <w:r w:rsidRPr="00964A26">
        <w:rPr>
          <w:rFonts w:cs="Arial"/>
          <w:color w:val="000000" w:themeColor="text1"/>
          <w:sz w:val="22"/>
          <w:szCs w:val="22"/>
        </w:rPr>
        <w:t xml:space="preserve">, </w:t>
      </w:r>
      <w:r w:rsidRPr="00964A26">
        <w:rPr>
          <w:rFonts w:cs="Arial"/>
          <w:b/>
          <w:color w:val="000000" w:themeColor="text1"/>
          <w:sz w:val="22"/>
          <w:szCs w:val="22"/>
        </w:rPr>
        <w:t>NPM</w:t>
      </w:r>
      <w:r w:rsidRPr="00964A26">
        <w:rPr>
          <w:rFonts w:cs="Arial"/>
          <w:color w:val="000000" w:themeColor="text1"/>
          <w:sz w:val="22"/>
          <w:szCs w:val="22"/>
        </w:rPr>
        <w:t xml:space="preserve">, </w:t>
      </w:r>
      <w:r w:rsidRPr="00964A26">
        <w:rPr>
          <w:rFonts w:cs="Arial"/>
          <w:b/>
          <w:color w:val="000000" w:themeColor="text1"/>
          <w:sz w:val="22"/>
          <w:szCs w:val="22"/>
        </w:rPr>
        <w:t>Babel</w:t>
      </w:r>
      <w:r w:rsidRPr="00964A26">
        <w:rPr>
          <w:rFonts w:cs="Arial"/>
          <w:color w:val="000000" w:themeColor="text1"/>
          <w:sz w:val="22"/>
          <w:szCs w:val="22"/>
        </w:rPr>
        <w:t xml:space="preserve"> for </w:t>
      </w:r>
      <w:r w:rsidRPr="00964A26">
        <w:rPr>
          <w:rFonts w:cs="Arial"/>
          <w:b/>
          <w:color w:val="000000" w:themeColor="text1"/>
          <w:sz w:val="22"/>
          <w:szCs w:val="22"/>
        </w:rPr>
        <w:t>ES6</w:t>
      </w:r>
      <w:r w:rsidRPr="00964A26">
        <w:rPr>
          <w:rFonts w:cs="Arial"/>
          <w:color w:val="000000" w:themeColor="text1"/>
          <w:sz w:val="22"/>
          <w:szCs w:val="22"/>
        </w:rPr>
        <w:t xml:space="preserve"> transpiling, </w:t>
      </w:r>
      <w:r w:rsidRPr="00964A26">
        <w:rPr>
          <w:rFonts w:cs="Arial"/>
          <w:b/>
          <w:color w:val="000000" w:themeColor="text1"/>
          <w:sz w:val="22"/>
          <w:szCs w:val="22"/>
        </w:rPr>
        <w:t xml:space="preserve">React </w:t>
      </w:r>
      <w:r w:rsidR="00851F59" w:rsidRPr="00964A26">
        <w:rPr>
          <w:rFonts w:cs="Arial"/>
          <w:b/>
          <w:color w:val="000000" w:themeColor="text1"/>
          <w:sz w:val="22"/>
          <w:szCs w:val="22"/>
        </w:rPr>
        <w:t xml:space="preserve">Router </w:t>
      </w:r>
      <w:r w:rsidRPr="00964A26">
        <w:rPr>
          <w:rFonts w:cs="Arial"/>
          <w:b/>
          <w:color w:val="000000" w:themeColor="text1"/>
          <w:sz w:val="22"/>
          <w:szCs w:val="22"/>
        </w:rPr>
        <w:t xml:space="preserve">4 </w:t>
      </w:r>
      <w:r w:rsidRPr="00964A26">
        <w:rPr>
          <w:rFonts w:cs="Arial"/>
          <w:color w:val="000000" w:themeColor="text1"/>
          <w:sz w:val="22"/>
          <w:szCs w:val="22"/>
        </w:rPr>
        <w:t>for app routing, Redux for state management .</w:t>
      </w:r>
    </w:p>
    <w:p w14:paraId="5F765ED3" w14:textId="77777777" w:rsidR="008B4D98" w:rsidRPr="00964A26" w:rsidRDefault="008B4D98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Upgraded existing health care enrollment and registration process from </w:t>
      </w:r>
      <w:r w:rsidRPr="00964A26">
        <w:rPr>
          <w:rFonts w:cs="Arial"/>
          <w:b/>
          <w:color w:val="000000" w:themeColor="text1"/>
          <w:sz w:val="22"/>
          <w:szCs w:val="22"/>
        </w:rPr>
        <w:t>jQuery</w:t>
      </w:r>
      <w:r w:rsidRPr="00964A26">
        <w:rPr>
          <w:rFonts w:cs="Arial"/>
          <w:color w:val="000000" w:themeColor="text1"/>
          <w:sz w:val="22"/>
          <w:szCs w:val="22"/>
        </w:rPr>
        <w:t xml:space="preserve"> to </w:t>
      </w:r>
      <w:r w:rsidRPr="00964A26">
        <w:rPr>
          <w:rFonts w:cs="Arial"/>
          <w:b/>
          <w:color w:val="000000" w:themeColor="text1"/>
          <w:sz w:val="22"/>
          <w:szCs w:val="22"/>
        </w:rPr>
        <w:t>React</w:t>
      </w:r>
      <w:r w:rsidRPr="00964A26">
        <w:rPr>
          <w:rFonts w:cs="Arial"/>
          <w:color w:val="000000" w:themeColor="text1"/>
          <w:sz w:val="22"/>
          <w:szCs w:val="22"/>
        </w:rPr>
        <w:t>.</w:t>
      </w:r>
    </w:p>
    <w:p w14:paraId="5B20AE26" w14:textId="1FA62665" w:rsidR="008B4D98" w:rsidRPr="00964A26" w:rsidRDefault="008B4D98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>Involved in designing the registration and enrollment form.</w:t>
      </w:r>
    </w:p>
    <w:p w14:paraId="0FC5DE6B" w14:textId="77777777" w:rsidR="00964A26" w:rsidRPr="00964A26" w:rsidRDefault="008B4D98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>Developed initial mock ups to help existing designers and business people to understand the expected behavior.</w:t>
      </w:r>
    </w:p>
    <w:p w14:paraId="34F276F4" w14:textId="77777777" w:rsidR="008B4D98" w:rsidRPr="00964A26" w:rsidRDefault="00BA10DA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hyperlink r:id="rId11" w:history="1">
        <w:r w:rsidR="00964A26" w:rsidRPr="00964A26">
          <w:rPr>
            <w:rStyle w:val="Hyperlink"/>
            <w:rFonts w:cs="Arial"/>
            <w:color w:val="000000" w:themeColor="text1"/>
            <w:sz w:val="22"/>
            <w:szCs w:val="22"/>
          </w:rPr>
          <w:t>https://myteamcare.org/register/register_participant</w:t>
        </w:r>
      </w:hyperlink>
      <w:r w:rsidR="00964A26" w:rsidRPr="00964A26">
        <w:rPr>
          <w:rFonts w:cs="Arial"/>
          <w:color w:val="000000" w:themeColor="text1"/>
          <w:sz w:val="22"/>
          <w:szCs w:val="22"/>
        </w:rPr>
        <w:t xml:space="preserve"> </w:t>
      </w:r>
      <w:r w:rsidR="008B4D98" w:rsidRPr="00964A26">
        <w:rPr>
          <w:rFonts w:cs="Arial"/>
          <w:color w:val="000000" w:themeColor="text1"/>
          <w:sz w:val="22"/>
          <w:szCs w:val="22"/>
        </w:rPr>
        <w:t>totally redesigned and developed this in React.</w:t>
      </w:r>
    </w:p>
    <w:p w14:paraId="54CA3E70" w14:textId="77777777" w:rsidR="00327257" w:rsidRPr="00964A26" w:rsidRDefault="00327257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 </w:t>
      </w:r>
      <w:r w:rsidR="00E44B00" w:rsidRPr="00964A26">
        <w:rPr>
          <w:rFonts w:cs="Arial"/>
          <w:color w:val="000000" w:themeColor="text1"/>
          <w:sz w:val="22"/>
          <w:szCs w:val="22"/>
        </w:rPr>
        <w:t xml:space="preserve">Developed reusable </w:t>
      </w:r>
      <w:r w:rsidR="00E44B00" w:rsidRPr="00964A26">
        <w:rPr>
          <w:rFonts w:cs="Arial"/>
          <w:b/>
          <w:color w:val="000000" w:themeColor="text1"/>
          <w:sz w:val="22"/>
          <w:szCs w:val="22"/>
        </w:rPr>
        <w:t>React components</w:t>
      </w:r>
      <w:r w:rsidR="00E44B00" w:rsidRPr="00964A26">
        <w:rPr>
          <w:rFonts w:cs="Arial"/>
          <w:color w:val="000000" w:themeColor="text1"/>
          <w:sz w:val="22"/>
          <w:szCs w:val="22"/>
        </w:rPr>
        <w:t xml:space="preserve"> which can be used by other developers and other areas of the application.</w:t>
      </w:r>
    </w:p>
    <w:p w14:paraId="6DCA39AF" w14:textId="77777777" w:rsidR="00327257" w:rsidRPr="00964A26" w:rsidRDefault="00E44B00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Used </w:t>
      </w:r>
      <w:r w:rsidRPr="00964A26">
        <w:rPr>
          <w:rFonts w:cs="Arial"/>
          <w:b/>
          <w:color w:val="000000" w:themeColor="text1"/>
          <w:sz w:val="22"/>
          <w:szCs w:val="22"/>
        </w:rPr>
        <w:t>glamorous</w:t>
      </w:r>
      <w:r w:rsidRPr="00964A26">
        <w:rPr>
          <w:rFonts w:cs="Arial"/>
          <w:color w:val="000000" w:themeColor="text1"/>
          <w:sz w:val="22"/>
          <w:szCs w:val="22"/>
        </w:rPr>
        <w:t xml:space="preserve"> to implement styles for the components.</w:t>
      </w:r>
    </w:p>
    <w:p w14:paraId="0213D71A" w14:textId="77777777" w:rsidR="00E44B00" w:rsidRPr="00964A26" w:rsidRDefault="00E44B00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Recently upgraded the build system from </w:t>
      </w:r>
      <w:r w:rsidRPr="00964A26">
        <w:rPr>
          <w:rFonts w:cs="Arial"/>
          <w:b/>
          <w:color w:val="000000" w:themeColor="text1"/>
          <w:sz w:val="22"/>
          <w:szCs w:val="22"/>
        </w:rPr>
        <w:t xml:space="preserve">Webpack 2.0 </w:t>
      </w:r>
      <w:r w:rsidRPr="00964A26">
        <w:rPr>
          <w:rFonts w:cs="Arial"/>
          <w:color w:val="000000" w:themeColor="text1"/>
          <w:sz w:val="22"/>
          <w:szCs w:val="22"/>
        </w:rPr>
        <w:t xml:space="preserve">to </w:t>
      </w:r>
      <w:r w:rsidRPr="00964A26">
        <w:rPr>
          <w:rFonts w:cs="Arial"/>
          <w:b/>
          <w:color w:val="000000" w:themeColor="text1"/>
          <w:sz w:val="22"/>
          <w:szCs w:val="22"/>
        </w:rPr>
        <w:t>Webpack 3.0.</w:t>
      </w:r>
    </w:p>
    <w:p w14:paraId="4E2FC2E8" w14:textId="77777777" w:rsidR="00E44B00" w:rsidRPr="00964A26" w:rsidRDefault="00E44B00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Used </w:t>
      </w:r>
      <w:r w:rsidRPr="00964A26">
        <w:rPr>
          <w:rFonts w:cs="Arial"/>
          <w:b/>
          <w:color w:val="000000" w:themeColor="text1"/>
          <w:sz w:val="22"/>
          <w:szCs w:val="22"/>
        </w:rPr>
        <w:t>Jest</w:t>
      </w:r>
      <w:r w:rsidRPr="00964A26">
        <w:rPr>
          <w:rFonts w:cs="Arial"/>
          <w:color w:val="000000" w:themeColor="text1"/>
          <w:sz w:val="22"/>
          <w:szCs w:val="22"/>
        </w:rPr>
        <w:t xml:space="preserve"> for React App testing.</w:t>
      </w:r>
    </w:p>
    <w:p w14:paraId="19551C8C" w14:textId="77777777" w:rsidR="00E44B00" w:rsidRPr="00964A26" w:rsidRDefault="00E44B00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>Used Bootstrap grid system to implement responsiveness.</w:t>
      </w:r>
    </w:p>
    <w:p w14:paraId="7134DE4E" w14:textId="77777777" w:rsidR="00E44B00" w:rsidRPr="00964A26" w:rsidRDefault="00E44B00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>Automated functional testing with help of Cypress.</w:t>
      </w:r>
    </w:p>
    <w:p w14:paraId="14414010" w14:textId="77777777" w:rsidR="00E44B00" w:rsidRPr="00964A26" w:rsidRDefault="00E44B00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color w:val="000000" w:themeColor="text1"/>
          <w:sz w:val="22"/>
          <w:szCs w:val="22"/>
        </w:rPr>
        <w:t xml:space="preserve">Cross browser testing has been done with help of CrossBrowserTesting.com application. </w:t>
      </w:r>
    </w:p>
    <w:p w14:paraId="264364AE" w14:textId="77777777" w:rsidR="00327257" w:rsidRPr="00964A26" w:rsidRDefault="00327257" w:rsidP="00964A26">
      <w:pPr>
        <w:pStyle w:val="ListParagraph"/>
        <w:numPr>
          <w:ilvl w:val="0"/>
          <w:numId w:val="18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964A26">
        <w:rPr>
          <w:rFonts w:cs="Arial"/>
          <w:color w:val="000000" w:themeColor="text1"/>
          <w:sz w:val="22"/>
          <w:szCs w:val="22"/>
        </w:rPr>
        <w:t xml:space="preserve">Followed front-end development best practices such as code to </w:t>
      </w:r>
      <w:r w:rsidRPr="00964A26">
        <w:rPr>
          <w:rFonts w:cs="Arial"/>
          <w:b/>
          <w:color w:val="000000" w:themeColor="text1"/>
          <w:sz w:val="22"/>
          <w:szCs w:val="22"/>
        </w:rPr>
        <w:t>modules</w:t>
      </w:r>
      <w:r w:rsidRPr="00964A26">
        <w:rPr>
          <w:rFonts w:cs="Arial"/>
          <w:color w:val="000000" w:themeColor="text1"/>
          <w:sz w:val="22"/>
          <w:szCs w:val="22"/>
        </w:rPr>
        <w:t xml:space="preserve">, </w:t>
      </w:r>
      <w:r w:rsidRPr="00964A26">
        <w:rPr>
          <w:rFonts w:cs="Arial"/>
          <w:b/>
          <w:color w:val="000000" w:themeColor="text1"/>
          <w:sz w:val="22"/>
          <w:szCs w:val="22"/>
        </w:rPr>
        <w:t>unit testing</w:t>
      </w:r>
      <w:r w:rsidRPr="00964A26">
        <w:rPr>
          <w:rFonts w:cs="Arial"/>
          <w:color w:val="000000" w:themeColor="text1"/>
          <w:sz w:val="22"/>
          <w:szCs w:val="22"/>
        </w:rPr>
        <w:t xml:space="preserve">, </w:t>
      </w:r>
      <w:r w:rsidRPr="00964A26">
        <w:rPr>
          <w:rFonts w:cs="Arial"/>
          <w:b/>
          <w:color w:val="000000" w:themeColor="text1"/>
          <w:sz w:val="22"/>
          <w:szCs w:val="22"/>
        </w:rPr>
        <w:t>UI validations</w:t>
      </w:r>
      <w:r w:rsidRPr="00964A26">
        <w:rPr>
          <w:rFonts w:cs="Arial"/>
          <w:color w:val="000000" w:themeColor="text1"/>
          <w:sz w:val="22"/>
          <w:szCs w:val="22"/>
        </w:rPr>
        <w:t xml:space="preserve">, </w:t>
      </w:r>
      <w:r w:rsidRPr="00964A26">
        <w:rPr>
          <w:rFonts w:cs="Arial"/>
          <w:b/>
          <w:color w:val="000000" w:themeColor="text1"/>
          <w:sz w:val="22"/>
          <w:szCs w:val="22"/>
        </w:rPr>
        <w:t>peer reviews</w:t>
      </w:r>
      <w:r w:rsidRPr="00964A26">
        <w:rPr>
          <w:rFonts w:cs="Arial"/>
          <w:color w:val="000000" w:themeColor="text1"/>
          <w:sz w:val="22"/>
          <w:szCs w:val="22"/>
        </w:rPr>
        <w:t>. </w:t>
      </w:r>
    </w:p>
    <w:p w14:paraId="388D68DE" w14:textId="7CA743B0" w:rsidR="00B53104" w:rsidRPr="00043A22" w:rsidRDefault="00233CF8" w:rsidP="00E2183C">
      <w:pPr>
        <w:shd w:val="clear" w:color="auto" w:fill="FFFFFF"/>
        <w:jc w:val="both"/>
        <w:rPr>
          <w:color w:val="000000" w:themeColor="text1"/>
        </w:rPr>
      </w:pPr>
      <w:r w:rsidRPr="00BC688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8F46427" wp14:editId="24FA0683">
                <wp:simplePos x="0" y="0"/>
                <wp:positionH relativeFrom="page">
                  <wp:posOffset>15240</wp:posOffset>
                </wp:positionH>
                <wp:positionV relativeFrom="paragraph">
                  <wp:posOffset>-499110</wp:posOffset>
                </wp:positionV>
                <wp:extent cx="2957195" cy="10064750"/>
                <wp:effectExtent l="0" t="0" r="14605" b="12700"/>
                <wp:wrapNone/>
                <wp:docPr id="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195" cy="10064750"/>
                          <a:chOff x="0" y="0"/>
                          <a:chExt cx="29573" cy="100647"/>
                        </a:xfrm>
                      </wpg:grpSpPr>
                      <wps:wsp>
                        <wps:cNvPr id="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546" cy="10064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Oval 4"/>
                        <wps:cNvSpPr>
                          <a:spLocks noChangeArrowheads="1"/>
                        </wps:cNvSpPr>
                        <wps:spPr bwMode="auto">
                          <a:xfrm>
                            <a:off x="9220" y="19940"/>
                            <a:ext cx="12579" cy="1277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D3E8A" w14:textId="77777777" w:rsidR="0033002D" w:rsidRPr="00772EAE" w:rsidRDefault="0033002D" w:rsidP="0033002D">
                              <w:pPr>
                                <w:jc w:val="center"/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9109"/>
                            <a:ext cx="28141" cy="4615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4E3A3" w14:textId="77777777" w:rsidR="0033002D" w:rsidRPr="00520F0B" w:rsidRDefault="0033002D" w:rsidP="0033002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PRATAP</w:t>
                              </w:r>
                            </w:p>
                            <w:p w14:paraId="18FDC433" w14:textId="77777777" w:rsidR="0033002D" w:rsidRDefault="0033002D" w:rsidP="0033002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20F0B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WEB DEVELOPER</w:t>
                              </w:r>
                            </w:p>
                            <w:p w14:paraId="5A5CA627" w14:textId="77777777" w:rsidR="0033002D" w:rsidRDefault="0033002D" w:rsidP="0033002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F5F06E7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B4C94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6B989280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781-816-7722</w:t>
                              </w:r>
                            </w:p>
                            <w:p w14:paraId="57391662" w14:textId="467BCFED" w:rsidR="0033002D" w:rsidRPr="0001742C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1742C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hyperlink r:id="rId12" w:history="1">
                                <w:r w:rsidR="0001742C" w:rsidRPr="0001742C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:u w:val="none"/>
                                  </w:rPr>
                                  <w:t>pratap.fed@gmail.com</w:t>
                                </w:r>
                              </w:hyperlink>
                            </w:p>
                            <w:p w14:paraId="7CDAA9B1" w14:textId="77777777" w:rsidR="0001742C" w:rsidRDefault="0001742C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14:paraId="5B3CC5FA" w14:textId="77777777" w:rsidR="0001742C" w:rsidRPr="001445E7" w:rsidRDefault="0001742C" w:rsidP="0001742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PORTFOLIO LINK</w:t>
                              </w:r>
                              <w:r w:rsidRPr="001445E7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  <w:p w14:paraId="4583ED59" w14:textId="77777777" w:rsidR="0001742C" w:rsidRPr="00C506DE" w:rsidRDefault="0001742C" w:rsidP="0001742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506DE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https://tinyurl.com/ydhgesq5</w:t>
                              </w:r>
                            </w:p>
                            <w:p w14:paraId="16E49BE1" w14:textId="77777777" w:rsidR="0001742C" w:rsidRPr="003B4C94" w:rsidRDefault="0001742C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830" y="55414"/>
                            <a:ext cx="160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46427" id="_x0000_s1036" style="position:absolute;left:0;text-align:left;margin-left:1.2pt;margin-top:-39.3pt;width:232.85pt;height:792.5pt;z-index:251659776;mso-position-horizontal-relative:page" coordsize="29573,10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">
                <v:rect id="Rectangle 1" o:spid="_x0000_s1037" style="position:absolute;width:29546;height:10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ersIA&#10;AADaAAAADwAAAGRycy9kb3ducmV2LnhtbESPQWvCQBSE70L/w/IKveluRUyNrlJaCqJ4qHrw+Mg+&#10;k2D2bchuYvz3riB4HGbmG2ax6m0lOmp86VjD50iBIM6cKTnXcDz8Db9A+IBssHJMGm7kYbV8Gyww&#10;Ne7K/9TtQy4ihH2KGooQ6lRKnxVk0Y9cTRy9s2sshiibXJoGrxFuKzlWaiotlhwXCqzpp6Dssm+t&#10;ht2m3Van+tIlSfnLYzWbtMpOtP5477/nIAL14RV+ttdGQwK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l6uwgAAANoAAAAPAAAAAAAAAAAAAAAAAJgCAABkcnMvZG93&#10;bnJldi54bWxQSwUGAAAAAAQABAD1AAAAhwMAAAAA&#10;" fillcolor="#5b9bd5 [3208]" strokecolor="#5b9bd5 [3208]" strokeweight="1pt"/>
                <v:oval id="Oval 4" o:spid="_x0000_s1038" style="position:absolute;left:9220;top:19940;width:12579;height:1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/EksEA&#10;AADaAAAADwAAAGRycy9kb3ducmV2LnhtbERPW2vCMBR+H+w/hDPY20zdYEg1ijgHBZXhDV+PzbEt&#10;bU5KkrXdvzcPAx8/vvtsMZhGdOR8ZVnBeJSAIM6trrhQcDp+v01A+ICssbFMCv7Iw2L+/DTDVNue&#10;99QdQiFiCPsUFZQhtKmUPi/JoB/ZljhyN+sMhghdIbXDPoabRr4nyac0WHFsKLGlVUl5ffg1Cq7r&#10;3eYjO0/48vMVxvX2tM6utlbq9WVYTkEEGsJD/O/OtIK4NV6JN0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PxJLBAAAA2gAAAA8AAAAAAAAAAAAAAAAAmAIAAGRycy9kb3du&#10;cmV2LnhtbFBLBQYAAAAABAAEAPUAAACGAwAAAAA=&#10;" fillcolor="#2e74b5 [2408]" strokecolor="#f2f2f2 [3052]" strokeweight="1pt">
                  <v:stroke joinstyle="miter"/>
                  <v:textbox>
                    <w:txbxContent>
                      <w:p w14:paraId="1DCD3E8A" w14:textId="77777777" w:rsidR="0033002D" w:rsidRPr="00772EAE" w:rsidRDefault="0033002D" w:rsidP="0033002D">
                        <w:pPr>
                          <w:jc w:val="center"/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P</w:t>
                        </w:r>
                      </w:p>
                    </w:txbxContent>
                  </v:textbox>
                </v:oval>
                <v:shape id="Text Box 5" o:spid="_x0000_s1039" type="#_x0000_t202" style="position:absolute;left:1432;top:39109;width:28141;height:46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WjsMIA&#10;AADaAAAADwAAAGRycy9kb3ducmV2LnhtbESPQYvCMBSE74L/ITzBm6YqLrZrFFGUXmSx7mVvj+bZ&#10;lm1eShNt/fdGWNjjMDPfMOttb2rxoNZVlhXMphEI4tzqigsF39fjZAXCeWSNtWVS8CQH281wsMZE&#10;244v9Mh8IQKEXYIKSu+bREqXl2TQTW1DHLybbQ36INtC6ha7ADe1nEfRhzRYcVgosaF9SflvdjcK&#10;vhqSaZotTvZnFaf35SHG7nZWajzqd58gPPX+P/zXTrWCGN5Xwg2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aOwwgAAANoAAAAPAAAAAAAAAAAAAAAAAJgCAABkcnMvZG93&#10;bnJldi54bWxQSwUGAAAAAAQABAD1AAAAhwMAAAAA&#10;" fillcolor="#5b9bd5 [3208]" stroked="f">
                  <v:textbox>
                    <w:txbxContent>
                      <w:p w14:paraId="65E4E3A3" w14:textId="77777777" w:rsidR="0033002D" w:rsidRPr="00520F0B" w:rsidRDefault="0033002D" w:rsidP="0033002D">
                        <w:pPr>
                          <w:jc w:val="center"/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PRATAP</w:t>
                        </w:r>
                      </w:p>
                      <w:p w14:paraId="18FDC433" w14:textId="77777777" w:rsidR="0033002D" w:rsidRDefault="0033002D" w:rsidP="0033002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20F0B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WEB DEVELOPER</w:t>
                        </w:r>
                      </w:p>
                      <w:p w14:paraId="5A5CA627" w14:textId="77777777" w:rsidR="0033002D" w:rsidRDefault="0033002D" w:rsidP="0033002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F5F06E7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B4C94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  <w:p w14:paraId="6B989280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781-816-7722</w:t>
                        </w:r>
                      </w:p>
                      <w:p w14:paraId="57391662" w14:textId="467BCFED" w:rsidR="0033002D" w:rsidRPr="0001742C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1742C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hyperlink r:id="rId13" w:history="1">
                          <w:r w:rsidR="0001742C" w:rsidRPr="0001742C">
                            <w:rPr>
                              <w:rStyle w:val="Hyperlink"/>
                              <w:b/>
                              <w:color w:val="FFFFFF" w:themeColor="background1"/>
                              <w:sz w:val="32"/>
                              <w:szCs w:val="32"/>
                              <w:u w:val="none"/>
                            </w:rPr>
                            <w:t>pratap.fed@gmail.com</w:t>
                          </w:r>
                        </w:hyperlink>
                      </w:p>
                      <w:p w14:paraId="7CDAA9B1" w14:textId="77777777" w:rsidR="0001742C" w:rsidRDefault="0001742C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  <w:p w14:paraId="5B3CC5FA" w14:textId="77777777" w:rsidR="0001742C" w:rsidRPr="001445E7" w:rsidRDefault="0001742C" w:rsidP="0001742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PORTFOLIO LINK</w:t>
                        </w:r>
                        <w:r w:rsidRPr="001445E7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:</w:t>
                        </w:r>
                      </w:p>
                      <w:p w14:paraId="4583ED59" w14:textId="77777777" w:rsidR="0001742C" w:rsidRPr="00C506DE" w:rsidRDefault="0001742C" w:rsidP="0001742C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506DE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https://tinyurl.com/ydhgesq5</w:t>
                        </w:r>
                      </w:p>
                      <w:p w14:paraId="16E49BE1" w14:textId="77777777" w:rsidR="0001742C" w:rsidRPr="003B4C94" w:rsidRDefault="0001742C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Line 6" o:spid="_x0000_s1040" style="position:absolute;visibility:visible;mso-wrap-style:square" from="6830,55414" to="22832,5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oklcIAAADbAAAADwAAAGRycy9kb3ducmV2LnhtbESPQWvCQBCF74X+h2UEb3Wjgi2pawiC&#10;0B7VHtrbkB2TYHY23V1j8u+dQ6G3Gd6b977ZFqPr1EAhtp4NLBcZKOLK25ZrA1/nw8sbqJiQLXae&#10;ycBEEYrd89MWc+vvfKThlGolIRxzNNCk1Odax6ohh3Hhe2LRLj44TLKGWtuAdwl3nV5l2UY7bFka&#10;Guxp31B1Pd2cgfP30Jb65zVln0OYJvTrjf9lY+azsXwHlWhM/+a/6w8r+EIvv8gAev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oklcIAAADbAAAADwAAAAAAAAAAAAAA&#10;AAChAgAAZHJzL2Rvd25yZXYueG1sUEsFBgAAAAAEAAQA+QAAAJADAAAAAA==&#10;" strokecolor="white [3212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845806" w:rsidRPr="00964A26">
        <w:rPr>
          <w:rFonts w:eastAsia="Helvetica" w:cs="Helvetica"/>
          <w:b/>
          <w:color w:val="000000" w:themeColor="text1"/>
        </w:rPr>
        <w:t>Environment</w:t>
      </w:r>
      <w:r w:rsidR="00845806" w:rsidRPr="00964A26">
        <w:rPr>
          <w:rFonts w:eastAsia="Helvetica" w:cs="Helvetica"/>
          <w:color w:val="000000" w:themeColor="text1"/>
        </w:rPr>
        <w:t>: HTML5, CSS3, Bootstrap, JavaScript,</w:t>
      </w:r>
      <w:r w:rsidR="00845806" w:rsidRPr="00964A26">
        <w:rPr>
          <w:color w:val="000000" w:themeColor="text1"/>
        </w:rPr>
        <w:t xml:space="preserve"> React JS, JQ</w:t>
      </w:r>
      <w:r w:rsidR="00E44B00" w:rsidRPr="00964A26">
        <w:rPr>
          <w:color w:val="000000" w:themeColor="text1"/>
        </w:rPr>
        <w:t>uery, Jest, Cypress, Agile, AJAX, Git</w:t>
      </w:r>
      <w:r w:rsidR="00845806" w:rsidRPr="00964A26">
        <w:rPr>
          <w:color w:val="000000" w:themeColor="text1"/>
        </w:rPr>
        <w:t>.</w:t>
      </w:r>
    </w:p>
    <w:p w14:paraId="23FCF134" w14:textId="5B4E4868" w:rsidR="00845806" w:rsidRPr="005A60FF" w:rsidRDefault="00845806" w:rsidP="00845806">
      <w:pPr>
        <w:shd w:val="clear" w:color="auto" w:fill="FFFFFF"/>
        <w:spacing w:after="75"/>
        <w:rPr>
          <w:b/>
          <w:bCs/>
          <w:color w:val="000000"/>
          <w:sz w:val="24"/>
          <w:szCs w:val="24"/>
        </w:rPr>
      </w:pPr>
      <w:bookmarkStart w:id="0" w:name="_GoBack"/>
      <w:bookmarkEnd w:id="0"/>
      <w:r w:rsidRPr="005A60FF">
        <w:rPr>
          <w:b/>
          <w:bCs/>
          <w:color w:val="000000"/>
          <w:sz w:val="24"/>
          <w:szCs w:val="24"/>
        </w:rPr>
        <w:t>Front End Developer</w:t>
      </w:r>
    </w:p>
    <w:p w14:paraId="39BE2897" w14:textId="38E48EFB" w:rsidR="00E44B00" w:rsidRDefault="00E44B00" w:rsidP="00F84E19">
      <w:pPr>
        <w:shd w:val="clear" w:color="auto" w:fill="FFFFFF"/>
        <w:rPr>
          <w:b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CDK Global,</w:t>
      </w:r>
      <w:r w:rsidRPr="00663112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Seattle</w:t>
      </w:r>
      <w:r w:rsidRPr="00663112">
        <w:rPr>
          <w:b/>
          <w:bCs/>
          <w:color w:val="000000" w:themeColor="text1"/>
          <w:sz w:val="24"/>
          <w:szCs w:val="24"/>
        </w:rPr>
        <w:t xml:space="preserve">, </w:t>
      </w:r>
      <w:r w:rsidRPr="00E44B00">
        <w:rPr>
          <w:b/>
          <w:bCs/>
          <w:color w:val="000000" w:themeColor="text1"/>
          <w:sz w:val="24"/>
          <w:szCs w:val="24"/>
        </w:rPr>
        <w:t>Washington</w:t>
      </w:r>
      <w:r>
        <w:rPr>
          <w:b/>
          <w:color w:val="000000" w:themeColor="text1"/>
          <w:sz w:val="24"/>
          <w:szCs w:val="24"/>
        </w:rPr>
        <w:tab/>
        <w:t xml:space="preserve">           </w:t>
      </w:r>
      <w:r w:rsidR="009A6817">
        <w:rPr>
          <w:b/>
          <w:color w:val="000000" w:themeColor="text1"/>
          <w:sz w:val="24"/>
          <w:szCs w:val="24"/>
        </w:rPr>
        <w:t>Aug</w:t>
      </w:r>
      <w:r w:rsidR="00845806" w:rsidRPr="005A60FF">
        <w:rPr>
          <w:b/>
          <w:color w:val="000000" w:themeColor="text1"/>
          <w:sz w:val="24"/>
          <w:szCs w:val="24"/>
        </w:rPr>
        <w:t xml:space="preserve"> 2015 to </w:t>
      </w:r>
      <w:r>
        <w:rPr>
          <w:b/>
          <w:color w:val="000000" w:themeColor="text1"/>
          <w:sz w:val="24"/>
          <w:szCs w:val="24"/>
        </w:rPr>
        <w:t>Feb</w:t>
      </w:r>
      <w:r w:rsidR="00845806" w:rsidRPr="005A60FF">
        <w:rPr>
          <w:b/>
          <w:color w:val="000000" w:themeColor="text1"/>
          <w:sz w:val="24"/>
          <w:szCs w:val="24"/>
        </w:rPr>
        <w:t xml:space="preserve"> 2016</w:t>
      </w:r>
      <w:r w:rsidR="00F84E19">
        <w:rPr>
          <w:b/>
          <w:color w:val="000000" w:themeColor="text1"/>
          <w:sz w:val="24"/>
          <w:szCs w:val="24"/>
        </w:rPr>
        <w:t xml:space="preserve"> </w:t>
      </w:r>
    </w:p>
    <w:p w14:paraId="4F27F462" w14:textId="77777777" w:rsidR="005A60FF" w:rsidRPr="00F84E19" w:rsidRDefault="008B47D2" w:rsidP="00F84E19">
      <w:pPr>
        <w:shd w:val="clear" w:color="auto" w:fill="FFFFFF"/>
        <w:rPr>
          <w:b/>
          <w:color w:val="000000" w:themeColor="text1"/>
          <w:sz w:val="24"/>
          <w:szCs w:val="24"/>
        </w:rPr>
      </w:pPr>
      <w:r w:rsidRPr="00751C68">
        <w:rPr>
          <w:rFonts w:asciiTheme="minorHAnsi" w:eastAsiaTheme="minorHAnsi" w:hAnsiTheme="minorHAnsi"/>
          <w:b/>
          <w:color w:val="000000" w:themeColor="text1"/>
          <w:sz w:val="24"/>
          <w:szCs w:val="24"/>
        </w:rPr>
        <w:t>R</w:t>
      </w:r>
      <w:r w:rsidRPr="00751C68">
        <w:rPr>
          <w:b/>
          <w:color w:val="000000" w:themeColor="text1"/>
          <w:sz w:val="24"/>
          <w:szCs w:val="24"/>
        </w:rPr>
        <w:t>esponsibilities</w:t>
      </w:r>
      <w:r w:rsidR="00845806" w:rsidRPr="00751C68">
        <w:rPr>
          <w:color w:val="000000" w:themeColor="text1"/>
          <w:sz w:val="24"/>
          <w:szCs w:val="24"/>
        </w:rPr>
        <w:t>: </w:t>
      </w:r>
      <w:r w:rsidR="00845806" w:rsidRPr="00751C68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</w:p>
    <w:p w14:paraId="4AD73109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Developed web pages using </w:t>
      </w:r>
      <w:r w:rsidRPr="00851F59">
        <w:rPr>
          <w:rFonts w:cs="Times New Roman"/>
          <w:b/>
          <w:color w:val="000000" w:themeColor="text1"/>
          <w:sz w:val="22"/>
          <w:szCs w:val="22"/>
        </w:rPr>
        <w:t>HTML5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JavaScript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DOM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JSON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jQuery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and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AJAX</w:t>
      </w:r>
      <w:r w:rsidRPr="00851F59">
        <w:rPr>
          <w:rFonts w:cs="Times New Roman"/>
          <w:color w:val="000000" w:themeColor="text1"/>
          <w:sz w:val="22"/>
          <w:szCs w:val="22"/>
        </w:rPr>
        <w:t>. </w:t>
      </w:r>
    </w:p>
    <w:p w14:paraId="3C811384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Built dynamically generated dropdown lists using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Ajax</w:t>
      </w:r>
      <w:r w:rsidRPr="00851F59">
        <w:rPr>
          <w:rFonts w:cs="Times New Roman"/>
          <w:color w:val="000000" w:themeColor="text1"/>
          <w:sz w:val="22"/>
          <w:szCs w:val="22"/>
        </w:rPr>
        <w:t>, jQuery UI and Angular JS. </w:t>
      </w:r>
    </w:p>
    <w:p w14:paraId="3ED68259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Designed and developed the layouts using </w:t>
      </w:r>
      <w:r w:rsidRPr="00851F59">
        <w:rPr>
          <w:rFonts w:cs="Times New Roman"/>
          <w:b/>
          <w:color w:val="000000" w:themeColor="text1"/>
          <w:sz w:val="22"/>
          <w:szCs w:val="22"/>
        </w:rPr>
        <w:t>CSS3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, Box model and </w:t>
      </w:r>
      <w:r w:rsidRPr="00851F59">
        <w:rPr>
          <w:rFonts w:cs="Times New Roman"/>
          <w:b/>
          <w:color w:val="000000" w:themeColor="text1"/>
          <w:sz w:val="22"/>
          <w:szCs w:val="22"/>
        </w:rPr>
        <w:t>HTML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5. </w:t>
      </w:r>
    </w:p>
    <w:p w14:paraId="4653708A" w14:textId="77777777" w:rsidR="005A60FF" w:rsidRPr="00851F59" w:rsidRDefault="005A60FF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>E</w:t>
      </w:r>
      <w:r w:rsidR="00845806" w:rsidRPr="00851F59">
        <w:rPr>
          <w:rFonts w:eastAsia="Helvetica" w:cs="Helvetica"/>
          <w:color w:val="000000" w:themeColor="text1"/>
          <w:sz w:val="22"/>
          <w:szCs w:val="22"/>
        </w:rPr>
        <w:t>xtensive experience in implementing model-view-</w:t>
      </w:r>
      <w:r w:rsidR="00023B5C" w:rsidRPr="00851F59">
        <w:rPr>
          <w:rFonts w:eastAsia="Helvetica" w:cs="Helvetica"/>
          <w:color w:val="000000" w:themeColor="text1"/>
          <w:sz w:val="22"/>
          <w:szCs w:val="22"/>
        </w:rPr>
        <w:t>controller (</w:t>
      </w:r>
      <w:r w:rsidR="00845806" w:rsidRPr="00851F59">
        <w:rPr>
          <w:rFonts w:cs="Times New Roman"/>
          <w:b/>
          <w:color w:val="000000" w:themeColor="text1"/>
          <w:sz w:val="22"/>
          <w:szCs w:val="22"/>
        </w:rPr>
        <w:t>MVC</w:t>
      </w:r>
      <w:r w:rsidR="00845806" w:rsidRPr="00851F59">
        <w:rPr>
          <w:rFonts w:cs="Times New Roman"/>
          <w:color w:val="000000" w:themeColor="text1"/>
          <w:sz w:val="22"/>
          <w:szCs w:val="22"/>
        </w:rPr>
        <w:t xml:space="preserve">) architecture using </w:t>
      </w:r>
      <w:r w:rsidR="00845806" w:rsidRPr="00851F59">
        <w:rPr>
          <w:rFonts w:cs="Times New Roman"/>
          <w:b/>
          <w:color w:val="000000" w:themeColor="text1"/>
          <w:sz w:val="22"/>
          <w:szCs w:val="22"/>
        </w:rPr>
        <w:t>AngularJS</w:t>
      </w:r>
      <w:r w:rsidR="00845806" w:rsidRPr="00851F59">
        <w:rPr>
          <w:rFonts w:cs="Times New Roman"/>
          <w:color w:val="000000" w:themeColor="text1"/>
          <w:sz w:val="22"/>
          <w:szCs w:val="22"/>
        </w:rPr>
        <w:t> </w:t>
      </w:r>
    </w:p>
    <w:p w14:paraId="490D32FC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Defined and developed the presentation layer of the application using HTML 5,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CSS3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and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Ajax</w:t>
      </w:r>
      <w:r w:rsidRPr="00851F59">
        <w:rPr>
          <w:rFonts w:cs="Times New Roman"/>
          <w:color w:val="000000" w:themeColor="text1"/>
          <w:sz w:val="22"/>
          <w:szCs w:val="22"/>
        </w:rPr>
        <w:t>. </w:t>
      </w:r>
    </w:p>
    <w:p w14:paraId="1A69C6CA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Used </w:t>
      </w:r>
      <w:r w:rsidRPr="00851F59">
        <w:rPr>
          <w:rFonts w:cs="Times New Roman"/>
          <w:b/>
          <w:color w:val="000000" w:themeColor="text1"/>
          <w:sz w:val="22"/>
          <w:szCs w:val="22"/>
        </w:rPr>
        <w:t>JIRA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tool for task assignment, bug tracking and fixture. </w:t>
      </w:r>
    </w:p>
    <w:p w14:paraId="66FBF3AB" w14:textId="4F99EE46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Developed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AngularJS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factories and services to handle REST APIs' and push data to the server. </w:t>
      </w:r>
    </w:p>
    <w:p w14:paraId="6ABFE17A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Used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</w:t>
      </w:r>
      <w:r w:rsidRPr="00851F59">
        <w:rPr>
          <w:rFonts w:cs="Times New Roman"/>
          <w:b/>
          <w:color w:val="000000" w:themeColor="text1"/>
          <w:sz w:val="22"/>
          <w:szCs w:val="22"/>
        </w:rPr>
        <w:t>JSON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for data exchange between client and server. </w:t>
      </w:r>
    </w:p>
    <w:p w14:paraId="5E39F6E9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Developed application based on JavaScript,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Angular JS 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and, </w:t>
      </w:r>
      <w:r w:rsidRPr="00851F59">
        <w:rPr>
          <w:rFonts w:cs="Times New Roman"/>
          <w:b/>
          <w:color w:val="000000" w:themeColor="text1"/>
          <w:sz w:val="22"/>
          <w:szCs w:val="22"/>
        </w:rPr>
        <w:t>NodeJS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patterns along with handling issues on Application Servers. </w:t>
      </w:r>
    </w:p>
    <w:p w14:paraId="70C23091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Create scripts including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AngularJS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modules using </w:t>
      </w:r>
      <w:r w:rsidRPr="00851F59">
        <w:rPr>
          <w:rFonts w:cs="Times New Roman"/>
          <w:b/>
          <w:color w:val="000000" w:themeColor="text1"/>
          <w:sz w:val="22"/>
          <w:szCs w:val="22"/>
        </w:rPr>
        <w:t>RequireJS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for centralized point in distributing JavaScript libraries across the application. </w:t>
      </w:r>
    </w:p>
    <w:p w14:paraId="64CE2867" w14:textId="77777777" w:rsidR="005A60FF" w:rsidRPr="00851F59" w:rsidRDefault="00845806" w:rsidP="00F84E1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Used </w:t>
      </w:r>
      <w:r w:rsidRPr="00851F59">
        <w:rPr>
          <w:rFonts w:cs="Times New Roman"/>
          <w:b/>
          <w:color w:val="000000" w:themeColor="text1"/>
          <w:sz w:val="22"/>
          <w:szCs w:val="22"/>
        </w:rPr>
        <w:t>Ajax</w:t>
      </w:r>
      <w:r w:rsidRPr="00851F59">
        <w:rPr>
          <w:rFonts w:cs="Times New Roman"/>
          <w:color w:val="000000" w:themeColor="text1"/>
          <w:sz w:val="22"/>
          <w:szCs w:val="22"/>
        </w:rPr>
        <w:t xml:space="preserve"> to reduce the network load and update only the certain components of the website. </w:t>
      </w:r>
    </w:p>
    <w:p w14:paraId="5D2D6DE2" w14:textId="77777777" w:rsidR="00845806" w:rsidRPr="00851F59" w:rsidRDefault="00845806" w:rsidP="00851F59">
      <w:pPr>
        <w:shd w:val="clear" w:color="auto" w:fill="FFFFFF"/>
        <w:spacing w:before="150"/>
        <w:jc w:val="both"/>
        <w:rPr>
          <w:color w:val="000000" w:themeColor="text1"/>
        </w:rPr>
      </w:pPr>
      <w:r w:rsidRPr="00851F59">
        <w:rPr>
          <w:b/>
          <w:color w:val="000000" w:themeColor="text1"/>
        </w:rPr>
        <w:t>Environment</w:t>
      </w:r>
      <w:r w:rsidRPr="00851F59">
        <w:rPr>
          <w:color w:val="000000" w:themeColor="text1"/>
        </w:rPr>
        <w:t>: HTML5, CSS3, JavaScript, JQuery, AngularJS, XHTML, JSON, AJAX, Adobe Photoshop, JIRA, SVN, MS Office, Visual Studio 2010.</w:t>
      </w:r>
    </w:p>
    <w:p w14:paraId="32DD5716" w14:textId="77777777" w:rsidR="00B53104" w:rsidRDefault="00B53104" w:rsidP="00F84E19">
      <w:pPr>
        <w:shd w:val="clear" w:color="auto" w:fill="FFFFFF"/>
        <w:spacing w:before="150"/>
        <w:jc w:val="both"/>
        <w:rPr>
          <w:rFonts w:asciiTheme="minorHAnsi" w:hAnsiTheme="minorHAnsi"/>
          <w:color w:val="333333"/>
        </w:rPr>
      </w:pPr>
    </w:p>
    <w:p w14:paraId="7062B49E" w14:textId="3321362C" w:rsidR="00845806" w:rsidRPr="00851F59" w:rsidRDefault="009278B2" w:rsidP="00781DB8">
      <w:pPr>
        <w:shd w:val="clear" w:color="auto" w:fill="FFFFFF"/>
        <w:spacing w:after="75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JavaScript</w:t>
      </w:r>
      <w:r w:rsidR="00D746FF" w:rsidRPr="00851F59">
        <w:rPr>
          <w:b/>
          <w:bCs/>
          <w:color w:val="000000"/>
          <w:sz w:val="24"/>
          <w:szCs w:val="24"/>
        </w:rPr>
        <w:t xml:space="preserve"> Developer</w:t>
      </w:r>
    </w:p>
    <w:p w14:paraId="15B7F222" w14:textId="77777777" w:rsidR="00851F59" w:rsidRDefault="006434AA" w:rsidP="00851F59">
      <w:pPr>
        <w:shd w:val="clear" w:color="auto" w:fill="FFFFFF"/>
        <w:jc w:val="both"/>
        <w:rPr>
          <w:rFonts w:eastAsia="Helvetica" w:cs="Helvetica"/>
          <w:b/>
          <w:color w:val="333333"/>
          <w:sz w:val="24"/>
          <w:szCs w:val="24"/>
        </w:rPr>
      </w:pPr>
      <w:r w:rsidRPr="00851F59">
        <w:rPr>
          <w:b/>
          <w:bCs/>
          <w:color w:val="000000" w:themeColor="text1"/>
          <w:sz w:val="24"/>
          <w:szCs w:val="24"/>
        </w:rPr>
        <w:t>OfficeMax, Naperville, IL</w:t>
      </w:r>
      <w:r w:rsidR="00845806" w:rsidRPr="00851F59">
        <w:rPr>
          <w:color w:val="000000" w:themeColor="text1"/>
          <w:sz w:val="24"/>
          <w:szCs w:val="24"/>
        </w:rPr>
        <w:tab/>
      </w:r>
      <w:r w:rsidRPr="00851F59">
        <w:rPr>
          <w:color w:val="555555"/>
          <w:sz w:val="24"/>
          <w:szCs w:val="24"/>
        </w:rPr>
        <w:t xml:space="preserve">                    </w:t>
      </w:r>
      <w:r w:rsidR="00845806" w:rsidRPr="00851F59">
        <w:rPr>
          <w:b/>
          <w:color w:val="000000" w:themeColor="text1"/>
          <w:sz w:val="24"/>
          <w:szCs w:val="24"/>
        </w:rPr>
        <w:t>May 2013 to June 2015</w:t>
      </w:r>
      <w:r w:rsidR="005A5582" w:rsidRPr="00851F59">
        <w:rPr>
          <w:color w:val="555555"/>
          <w:sz w:val="24"/>
          <w:szCs w:val="24"/>
        </w:rPr>
        <w:t xml:space="preserve"> </w:t>
      </w:r>
      <w:r w:rsidR="00E44B00" w:rsidRPr="00851F59">
        <w:rPr>
          <w:rFonts w:eastAsia="Helvetica" w:cs="Helvetica"/>
          <w:b/>
          <w:color w:val="333333"/>
          <w:sz w:val="24"/>
          <w:szCs w:val="24"/>
        </w:rPr>
        <w:t>Responsibilities:</w:t>
      </w:r>
    </w:p>
    <w:p w14:paraId="4CD0C902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>Customized Siebel Open UI interface to optimize performance and ease of use.</w:t>
      </w:r>
    </w:p>
    <w:p w14:paraId="00BC3696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>Created customized view to summarize the client information.</w:t>
      </w:r>
    </w:p>
    <w:p w14:paraId="753876B3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Created charts with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d3.js</w:t>
      </w:r>
      <w:r w:rsidRPr="00851F59">
        <w:rPr>
          <w:rFonts w:eastAsia="Helvetica" w:cs="Helvetica"/>
          <w:color w:val="000000" w:themeColor="text1"/>
          <w:sz w:val="22"/>
          <w:szCs w:val="22"/>
        </w:rPr>
        <w:t>, combining chart legends and data tables so that they work together.</w:t>
      </w:r>
    </w:p>
    <w:p w14:paraId="122EAE89" w14:textId="3B167B5A" w:rsidR="006434AA" w:rsidRPr="00851F59" w:rsidRDefault="0033002D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BC688D">
        <w:rPr>
          <w:rFonts w:cs="Arial"/>
          <w:b/>
          <w:noProof/>
          <w:color w:val="FF5050"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688711E5" wp14:editId="5D593ABB">
                <wp:simplePos x="0" y="0"/>
                <wp:positionH relativeFrom="page">
                  <wp:posOffset>11430</wp:posOffset>
                </wp:positionH>
                <wp:positionV relativeFrom="paragraph">
                  <wp:posOffset>-506730</wp:posOffset>
                </wp:positionV>
                <wp:extent cx="2957195" cy="10064750"/>
                <wp:effectExtent l="0" t="0" r="14605" b="12700"/>
                <wp:wrapNone/>
                <wp:docPr id="1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195" cy="10064750"/>
                          <a:chOff x="0" y="0"/>
                          <a:chExt cx="29573" cy="100647"/>
                        </a:xfrm>
                      </wpg:grpSpPr>
                      <wps:wsp>
                        <wps:cNvPr id="1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546" cy="10064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9220" y="19940"/>
                            <a:ext cx="12579" cy="1277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79D00" w14:textId="77777777" w:rsidR="0033002D" w:rsidRPr="00772EAE" w:rsidRDefault="0033002D" w:rsidP="0033002D">
                              <w:pPr>
                                <w:jc w:val="center"/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9109"/>
                            <a:ext cx="28141" cy="382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EFBB6" w14:textId="77777777" w:rsidR="0033002D" w:rsidRPr="00520F0B" w:rsidRDefault="0033002D" w:rsidP="0033002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PRATAP</w:t>
                              </w:r>
                            </w:p>
                            <w:p w14:paraId="7A2B78D7" w14:textId="77777777" w:rsidR="0033002D" w:rsidRDefault="0033002D" w:rsidP="0033002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20F0B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WEB DEVELOPER</w:t>
                              </w:r>
                            </w:p>
                            <w:p w14:paraId="70C7B688" w14:textId="77777777" w:rsidR="0033002D" w:rsidRDefault="0033002D" w:rsidP="0033002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8B264EF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B4C94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2ED70376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781-816-7722</w:t>
                              </w:r>
                            </w:p>
                            <w:p w14:paraId="09AC8928" w14:textId="77777777" w:rsidR="0033002D" w:rsidRPr="003B4C94" w:rsidRDefault="0033002D" w:rsidP="0033002D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pratap.fed</w:t>
                              </w:r>
                              <w:r w:rsidRPr="003B4C94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830" y="55414"/>
                            <a:ext cx="160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711E5" id="_x0000_s1041" style="position:absolute;left:0;text-align:left;margin-left:.9pt;margin-top:-39.9pt;width:232.85pt;height:792.5pt;z-index:251745792;mso-position-horizontal-relative:page" coordsize="29573,10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">
                <v:rect id="Rectangle 1" o:spid="_x0000_s1042" style="position:absolute;width:29546;height:10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JGHMIA&#10;AADbAAAADwAAAGRycy9kb3ducmV2LnhtbERPTWvCQBC9C/0PyxR6090GqZq6kaIUisWDaQ8eh+w0&#10;CcnOhuwmpv/eLRS8zeN9znY32VaM1PvasYbnhQJBXDhTc6nh++t9vgbhA7LB1jFp+CUPu+xhtsXU&#10;uCufacxDKWII+xQ1VCF0qZS+qMiiX7iOOHI/rrcYIuxLaXq8xnDbykSpF2mx5thQYUf7ioomH6yG&#10;03H4bC9dM65W9YETtVkOyi61fnqc3l5BBJrCXfzv/jBxfgJ/v8QDZH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kYcwgAAANsAAAAPAAAAAAAAAAAAAAAAAJgCAABkcnMvZG93&#10;bnJldi54bWxQSwUGAAAAAAQABAD1AAAAhwMAAAAA&#10;" fillcolor="#5b9bd5 [3208]" strokecolor="#5b9bd5 [3208]" strokeweight="1pt"/>
                <v:oval id="Oval 4" o:spid="_x0000_s1043" style="position:absolute;left:9220;top:19940;width:12579;height:1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jG48MA&#10;AADbAAAADwAAAGRycy9kb3ducmV2LnhtbERPTWvCQBC9C/0PyxS86SYVRFLXUFqFQC1Sa/E6Zsck&#10;JDsbstsk/ffdguBtHu9z1uloGtFT5yrLCuJ5BII4t7riQsHpazdbgXAeWWNjmRT8koN08zBZY6Lt&#10;wJ/UH30hQgi7BBWU3reJlC4vyaCb25Y4cFfbGfQBdoXUHQ4h3DTyKYqW0mDFoaHEll5Lyuvjj1Fw&#10;2X68L7LvFZ8Pbz6u96dtdrG1UtPH8eUZhKfR38U3d6bD/AX8/xIO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jG48MAAADbAAAADwAAAAAAAAAAAAAAAACYAgAAZHJzL2Rv&#10;d25yZXYueG1sUEsFBgAAAAAEAAQA9QAAAIgDAAAAAA==&#10;" fillcolor="#2e74b5 [2408]" strokecolor="#f2f2f2 [3052]" strokeweight="1pt">
                  <v:stroke joinstyle="miter"/>
                  <v:textbox>
                    <w:txbxContent>
                      <w:p w14:paraId="5B879D00" w14:textId="77777777" w:rsidR="0033002D" w:rsidRPr="00772EAE" w:rsidRDefault="0033002D" w:rsidP="0033002D">
                        <w:pPr>
                          <w:jc w:val="center"/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P</w:t>
                        </w:r>
                      </w:p>
                    </w:txbxContent>
                  </v:textbox>
                </v:oval>
                <v:shape id="Text Box 5" o:spid="_x0000_s1044" type="#_x0000_t202" style="position:absolute;left:1432;top:39109;width:28141;height:3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qJo8IA&#10;AADbAAAADwAAAGRycy9kb3ducmV2LnhtbERPTWvCQBC9F/oflin01mxqrcTUNYhSyUXEtJfehuyY&#10;hGZnQ3Zj0n/vCkJv83ifs8om04oL9a6xrOA1ikEQl1Y3XCn4/vp8SUA4j6yxtUwK/shBtn58WGGq&#10;7cgnuhS+EiGEXYoKau+7VEpX1mTQRbYjDtzZ9gZ9gH0ldY9jCDetnMXxQhpsODTU2NG2pvK3GIyC&#10;Y0cyz4u3vf1JlvnwvlvieD4o9fw0bT5AeJr8v/juznWYP4fbL+EA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omjwgAAANsAAAAPAAAAAAAAAAAAAAAAAJgCAABkcnMvZG93&#10;bnJldi54bWxQSwUGAAAAAAQABAD1AAAAhwMAAAAA&#10;" fillcolor="#5b9bd5 [3208]" stroked="f">
                  <v:textbox>
                    <w:txbxContent>
                      <w:p w14:paraId="7C9EFBB6" w14:textId="77777777" w:rsidR="0033002D" w:rsidRPr="00520F0B" w:rsidRDefault="0033002D" w:rsidP="0033002D">
                        <w:pPr>
                          <w:jc w:val="center"/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PRATAP</w:t>
                        </w:r>
                      </w:p>
                      <w:p w14:paraId="7A2B78D7" w14:textId="77777777" w:rsidR="0033002D" w:rsidRDefault="0033002D" w:rsidP="0033002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20F0B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WEB DEVELOPER</w:t>
                        </w:r>
                      </w:p>
                      <w:p w14:paraId="70C7B688" w14:textId="77777777" w:rsidR="0033002D" w:rsidRDefault="0033002D" w:rsidP="0033002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8B264EF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B4C94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  <w:p w14:paraId="2ED70376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781-816-7722</w:t>
                        </w:r>
                      </w:p>
                      <w:p w14:paraId="09AC8928" w14:textId="77777777" w:rsidR="0033002D" w:rsidRPr="003B4C94" w:rsidRDefault="0033002D" w:rsidP="0033002D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pratap.fed</w:t>
                        </w:r>
                        <w:r w:rsidRPr="003B4C94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@gmail.com</w:t>
                        </w:r>
                      </w:p>
                    </w:txbxContent>
                  </v:textbox>
                </v:shape>
                <v:line id="Line 6" o:spid="_x0000_s1045" style="position:absolute;visibility:visible;mso-wrap-style:square" from="6830,55414" to="22832,5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2HDb4AAADbAAAADwAAAGRycy9kb3ducmV2LnhtbERPS4vCMBC+C/6HMMLeNHUXH1SjyIKw&#10;e/Rx0NvQjG2xmdQk1vbfG0HwNh/fc5br1lSiIedLywrGowQEcWZ1ybmC42E7nIPwAVljZZkUdORh&#10;ver3lphq++AdNfuQixjCPkUFRQh1KqXPCjLoR7YmjtzFOoMhQpdL7fARw00lv5NkKg2WHBsKrOm3&#10;oOy6vxsFh1NTbuR5FpL/xnUd2p+pvbFSX4N2swARqA0f8dv9p+P8Cbx+iQfI1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nYcNvgAAANsAAAAPAAAAAAAAAAAAAAAAAKEC&#10;AABkcnMvZG93bnJldi54bWxQSwUGAAAAAAQABAD5AAAAjAMAAAAA&#10;" strokecolor="white [3212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6434AA" w:rsidRPr="00851F59">
        <w:rPr>
          <w:rFonts w:eastAsia="Helvetica" w:cs="Helvetica"/>
          <w:color w:val="000000" w:themeColor="text1"/>
          <w:sz w:val="22"/>
          <w:szCs w:val="22"/>
        </w:rPr>
        <w:t xml:space="preserve">Implemented an </w:t>
      </w:r>
      <w:r w:rsidR="006434AA" w:rsidRPr="00851F59">
        <w:rPr>
          <w:rFonts w:eastAsia="Helvetica" w:cs="Helvetica"/>
          <w:b/>
          <w:color w:val="000000" w:themeColor="text1"/>
          <w:sz w:val="22"/>
          <w:szCs w:val="22"/>
        </w:rPr>
        <w:t>Angular</w:t>
      </w:r>
      <w:r w:rsidR="006434AA" w:rsidRPr="00851F59">
        <w:rPr>
          <w:rFonts w:eastAsia="Helvetica" w:cs="Helvetica"/>
          <w:color w:val="000000" w:themeColor="text1"/>
          <w:sz w:val="22"/>
          <w:szCs w:val="22"/>
        </w:rPr>
        <w:t xml:space="preserve"> like template system, rendered data with separated template.</w:t>
      </w:r>
    </w:p>
    <w:p w14:paraId="23EA7AD7" w14:textId="37704BBA" w:rsidR="006434AA" w:rsidRPr="00851F59" w:rsidRDefault="003D20A5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BC688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6A15F077" wp14:editId="1921B19A">
                <wp:simplePos x="0" y="0"/>
                <wp:positionH relativeFrom="page">
                  <wp:posOffset>-7620</wp:posOffset>
                </wp:positionH>
                <wp:positionV relativeFrom="paragraph">
                  <wp:posOffset>-506730</wp:posOffset>
                </wp:positionV>
                <wp:extent cx="2957195" cy="10064750"/>
                <wp:effectExtent l="0" t="0" r="14605" b="12700"/>
                <wp:wrapNone/>
                <wp:docPr id="1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195" cy="10064750"/>
                          <a:chOff x="0" y="0"/>
                          <a:chExt cx="29573" cy="100647"/>
                        </a:xfrm>
                      </wpg:grpSpPr>
                      <wps:wsp>
                        <wps:cNvPr id="19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546" cy="10064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9220" y="19940"/>
                            <a:ext cx="12579" cy="1277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72DC4" w14:textId="77777777" w:rsidR="003D20A5" w:rsidRPr="00772EAE" w:rsidRDefault="003D20A5" w:rsidP="003D20A5">
                              <w:pPr>
                                <w:jc w:val="center"/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nell Roundhand" w:hAnsi="Snell Roundhand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9109"/>
                            <a:ext cx="28141" cy="4692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BF6B1" w14:textId="77777777" w:rsidR="003D20A5" w:rsidRPr="00520F0B" w:rsidRDefault="003D20A5" w:rsidP="003D20A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PRATAP</w:t>
                              </w:r>
                            </w:p>
                            <w:p w14:paraId="3FE3D658" w14:textId="77777777" w:rsidR="003D20A5" w:rsidRDefault="003D20A5" w:rsidP="003D20A5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20F0B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WEB DEVELOPER</w:t>
                              </w:r>
                            </w:p>
                            <w:p w14:paraId="22A2B2FB" w14:textId="77777777" w:rsidR="003D20A5" w:rsidRDefault="003D20A5" w:rsidP="003D20A5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6B905D3" w14:textId="77777777" w:rsidR="003D20A5" w:rsidRPr="003B4C94" w:rsidRDefault="003D20A5" w:rsidP="003D20A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B4C94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132143CD" w14:textId="77777777" w:rsidR="003D20A5" w:rsidRPr="003B4C94" w:rsidRDefault="003D20A5" w:rsidP="003D20A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781-816-7722</w:t>
                              </w:r>
                            </w:p>
                            <w:p w14:paraId="7E32C245" w14:textId="59E02B8E" w:rsidR="003D20A5" w:rsidRPr="00A92166" w:rsidRDefault="003D20A5" w:rsidP="003D20A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92166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hyperlink r:id="rId14" w:history="1">
                                <w:r w:rsidR="00A92166" w:rsidRPr="00A92166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:u w:val="none"/>
                                  </w:rPr>
                                  <w:t>pratap.fed@gmail.com</w:t>
                                </w:r>
                              </w:hyperlink>
                            </w:p>
                            <w:p w14:paraId="7B734DAF" w14:textId="77777777" w:rsidR="00A92166" w:rsidRDefault="00A92166" w:rsidP="003D20A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14:paraId="30997FB2" w14:textId="77777777" w:rsidR="00A92166" w:rsidRPr="001445E7" w:rsidRDefault="00A92166" w:rsidP="00A92166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PORTFOLIO LINK</w:t>
                              </w:r>
                              <w:r w:rsidRPr="001445E7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  <w:p w14:paraId="0BC4AE01" w14:textId="77777777" w:rsidR="00A92166" w:rsidRPr="00C506DE" w:rsidRDefault="00A92166" w:rsidP="00A92166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506DE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https://tinyurl.com/ydhgesq5</w:t>
                              </w:r>
                            </w:p>
                            <w:p w14:paraId="07F3D75B" w14:textId="77777777" w:rsidR="00A92166" w:rsidRPr="003B4C94" w:rsidRDefault="00A92166" w:rsidP="003D20A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830" y="55414"/>
                            <a:ext cx="160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5F077" id="_x0000_s1046" style="position:absolute;left:0;text-align:left;margin-left:-.6pt;margin-top:-39.9pt;width:232.85pt;height:792.5pt;z-index:251747840;mso-position-horizontal-relative:page" coordsize="29573,10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">
                <v:rect id="Rectangle 1" o:spid="_x0000_s1047" style="position:absolute;width:29546;height:10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bUbcEA&#10;AADbAAAADwAAAGRycy9kb3ducmV2LnhtbERPS4vCMBC+C/6HMMLeNFFk1WoUURYWFw8+Dh6HZmyL&#10;zaQ0ae3+e7Ow4G0+vuesNp0tRUu1LxxrGI8UCOLUmYIzDdfL13AOwgdkg6Vj0vBLHjbrfm+FiXFP&#10;PlF7DpmIIewT1JCHUCVS+jQni37kKuLI3V1tMURYZ9LU+IzhtpQTpT6lxYJjQ44V7XJKH+fGajge&#10;mp/yVj3a2azY80Qtpo2yU60/Bt12CSJQF97if/e3ifMX8PdLPE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m1G3BAAAA2wAAAA8AAAAAAAAAAAAAAAAAmAIAAGRycy9kb3du&#10;cmV2LnhtbFBLBQYAAAAABAAEAPUAAACGAwAAAAA=&#10;" fillcolor="#5b9bd5 [3208]" strokecolor="#5b9bd5 [3208]" strokeweight="1pt"/>
                <v:oval id="Oval 4" o:spid="_x0000_s1048" style="position:absolute;left:9220;top:19940;width:12579;height:1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KcEA&#10;AADbAAAADwAAAGRycy9kb3ducmV2LnhtbERPTYvCMBC9C/sfwizsTVMVRKpRZFehsCtiVbyOzdiW&#10;NpPSZLX+e3MQPD7e93zZmVrcqHWlZQXDQQSCOLO65FzB8bDpT0E4j6yxtkwKHuRgufjozTHW9s57&#10;uqU+FyGEXYwKCu+bWEqXFWTQDWxDHLirbQ36ANtc6hbvIdzUchRFE2mw5NBQYEPfBWVV+m8UXNbb&#10;33FymvJ59+OH1d9xnVxspdTXZ7eagfDU+bf45U60glF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WkinBAAAA2wAAAA8AAAAAAAAAAAAAAAAAmAIAAGRycy9kb3du&#10;cmV2LnhtbFBLBQYAAAAABAAEAPUAAACGAwAAAAA=&#10;" fillcolor="#2e74b5 [2408]" strokecolor="#f2f2f2 [3052]" strokeweight="1pt">
                  <v:stroke joinstyle="miter"/>
                  <v:textbox>
                    <w:txbxContent>
                      <w:p w14:paraId="02D72DC4" w14:textId="77777777" w:rsidR="003D20A5" w:rsidRPr="00772EAE" w:rsidRDefault="003D20A5" w:rsidP="003D20A5">
                        <w:pPr>
                          <w:jc w:val="center"/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nell Roundhand" w:hAnsi="Snell Roundhand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P</w:t>
                        </w:r>
                      </w:p>
                    </w:txbxContent>
                  </v:textbox>
                </v:oval>
                <v:shape id="Text Box 5" o:spid="_x0000_s1049" type="#_x0000_t202" style="position:absolute;left:1432;top:39109;width:28141;height:46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HghsMA&#10;AADbAAAADwAAAGRycy9kb3ducmV2LnhtbESPQYvCMBSE74L/ITzBm6YqSu0aRVx26UXEupe9PZpn&#10;W7Z5KU203X9vBMHjMDPfMJtdb2pxp9ZVlhXMphEI4tzqigsFP5evSQzCeWSNtWVS8E8OdtvhYIOJ&#10;th2f6Z75QgQIuwQVlN43iZQuL8mgm9qGOHhX2xr0QbaF1C12AW5qOY+ilTRYcVgosaFDSflfdjMK&#10;Tg3JNM0W3/Y3Xqe35ecau+tRqfGo33+A8NT7d/jVTrWC+Qye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HghsMAAADbAAAADwAAAAAAAAAAAAAAAACYAgAAZHJzL2Rv&#10;d25yZXYueG1sUEsFBgAAAAAEAAQA9QAAAIgDAAAAAA==&#10;" fillcolor="#5b9bd5 [3208]" stroked="f">
                  <v:textbox>
                    <w:txbxContent>
                      <w:p w14:paraId="636BF6B1" w14:textId="77777777" w:rsidR="003D20A5" w:rsidRPr="00520F0B" w:rsidRDefault="003D20A5" w:rsidP="003D20A5">
                        <w:pPr>
                          <w:jc w:val="center"/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96"/>
                            <w:szCs w:val="96"/>
                          </w:rPr>
                          <w:t>PRATAP</w:t>
                        </w:r>
                      </w:p>
                      <w:p w14:paraId="3FE3D658" w14:textId="77777777" w:rsidR="003D20A5" w:rsidRDefault="003D20A5" w:rsidP="003D20A5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20F0B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WEB DEVELOPER</w:t>
                        </w:r>
                      </w:p>
                      <w:p w14:paraId="22A2B2FB" w14:textId="77777777" w:rsidR="003D20A5" w:rsidRDefault="003D20A5" w:rsidP="003D20A5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6B905D3" w14:textId="77777777" w:rsidR="003D20A5" w:rsidRPr="003B4C94" w:rsidRDefault="003D20A5" w:rsidP="003D20A5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B4C94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  <w:p w14:paraId="132143CD" w14:textId="77777777" w:rsidR="003D20A5" w:rsidRPr="003B4C94" w:rsidRDefault="003D20A5" w:rsidP="003D20A5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781-816-7722</w:t>
                        </w:r>
                      </w:p>
                      <w:p w14:paraId="7E32C245" w14:textId="59E02B8E" w:rsidR="003D20A5" w:rsidRPr="00A92166" w:rsidRDefault="003D20A5" w:rsidP="003D20A5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92166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hyperlink r:id="rId15" w:history="1">
                          <w:r w:rsidR="00A92166" w:rsidRPr="00A92166">
                            <w:rPr>
                              <w:rStyle w:val="Hyperlink"/>
                              <w:b/>
                              <w:color w:val="FFFFFF" w:themeColor="background1"/>
                              <w:sz w:val="32"/>
                              <w:szCs w:val="32"/>
                              <w:u w:val="none"/>
                            </w:rPr>
                            <w:t>pratap.fed@gmail.com</w:t>
                          </w:r>
                        </w:hyperlink>
                      </w:p>
                      <w:p w14:paraId="7B734DAF" w14:textId="77777777" w:rsidR="00A92166" w:rsidRDefault="00A92166" w:rsidP="003D20A5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  <w:p w14:paraId="30997FB2" w14:textId="77777777" w:rsidR="00A92166" w:rsidRPr="001445E7" w:rsidRDefault="00A92166" w:rsidP="00A92166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PORTFOLIO LINK</w:t>
                        </w:r>
                        <w:r w:rsidRPr="001445E7"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:</w:t>
                        </w:r>
                      </w:p>
                      <w:p w14:paraId="0BC4AE01" w14:textId="77777777" w:rsidR="00A92166" w:rsidRPr="00C506DE" w:rsidRDefault="00A92166" w:rsidP="00A92166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506DE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https://tinyurl.com/ydhgesq5</w:t>
                        </w:r>
                      </w:p>
                      <w:p w14:paraId="07F3D75B" w14:textId="77777777" w:rsidR="00A92166" w:rsidRPr="003B4C94" w:rsidRDefault="00A92166" w:rsidP="003D20A5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Line 6" o:spid="_x0000_s1050" style="position:absolute;visibility:visible;mso-wrap-style:square" from="6830,55414" to="22832,5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VxMIAAADbAAAADwAAAGRycy9kb3ducmV2LnhtbESPzWrDMBCE74W+g9hCb41cB5LiWjYm&#10;EGiO+Tkkt8Xa2qbWypVUx377KhDIcZiZb5i8nEwvRnK+s6zgfZGAIK6t7rhRcDpu3z5A+ICssbdM&#10;CmbyUBbPTzlm2l55T+MhNCJC2GeooA1hyKT0dUsG/cIOxNH7ts5giNI1Uju8RrjpZZokK2mw47jQ&#10;4kCbluqfw59RcDyPXSUv65DsRjfPaJcr+8tKvb5M1SeIQFN4hO/tL60gTeH2Jf4AW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jVxMIAAADbAAAADwAAAAAAAAAAAAAA&#10;AAChAgAAZHJzL2Rvd25yZXYueG1sUEsFBgAAAAAEAAQA+QAAAJADAAAAAA==&#10;" strokecolor="white [3212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6434AA" w:rsidRPr="00851F59">
        <w:rPr>
          <w:rFonts w:eastAsia="Helvetica" w:cs="Helvetica"/>
          <w:color w:val="000000" w:themeColor="text1"/>
          <w:sz w:val="22"/>
          <w:szCs w:val="22"/>
        </w:rPr>
        <w:t>Implemented print functionality for the customized view including print the current page and a detailed print generated with template and data.</w:t>
      </w:r>
    </w:p>
    <w:p w14:paraId="75773F00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Data formatting using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Regular Expression</w:t>
      </w:r>
      <w:r w:rsidRPr="00851F59">
        <w:rPr>
          <w:rFonts w:eastAsia="Helvetica" w:cs="Helvetica"/>
          <w:color w:val="000000" w:themeColor="text1"/>
          <w:sz w:val="22"/>
          <w:szCs w:val="22"/>
        </w:rPr>
        <w:t>.</w:t>
      </w:r>
    </w:p>
    <w:p w14:paraId="234FC3DD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Refactored application to use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Angular JS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for a simpler user-friendly view and for better performance.</w:t>
      </w:r>
    </w:p>
    <w:p w14:paraId="4619AB4F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Used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Bootstrap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to create a responsive website that fits all users and devices from desktop to tablet and mobile phone.</w:t>
      </w:r>
    </w:p>
    <w:p w14:paraId="61CDCE1D" w14:textId="08ADE460" w:rsidR="006434AA" w:rsidRPr="00851F59" w:rsidRDefault="006A6EC5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>
        <w:rPr>
          <w:rFonts w:eastAsia="Helvetica" w:cs="Helvetica"/>
          <w:color w:val="000000" w:themeColor="text1"/>
          <w:sz w:val="22"/>
          <w:szCs w:val="22"/>
        </w:rPr>
        <w:t>Worked with IE (IE 9/11),</w:t>
      </w:r>
      <w:r w:rsidR="006434AA" w:rsidRPr="00851F59">
        <w:rPr>
          <w:rFonts w:eastAsia="Helvetica" w:cs="Helvetica"/>
          <w:color w:val="000000" w:themeColor="text1"/>
          <w:sz w:val="22"/>
          <w:szCs w:val="22"/>
        </w:rPr>
        <w:t xml:space="preserve"> Chrome and solve cross browser capability.</w:t>
      </w:r>
    </w:p>
    <w:p w14:paraId="2F691543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Used </w:t>
      </w:r>
      <w:r w:rsidRPr="00851F59">
        <w:rPr>
          <w:rFonts w:eastAsia="Helvetica" w:cs="Helvetica"/>
          <w:b/>
          <w:color w:val="000000" w:themeColor="text1"/>
          <w:sz w:val="22"/>
          <w:szCs w:val="22"/>
        </w:rPr>
        <w:t>SVN</w:t>
      </w: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 for version control.</w:t>
      </w:r>
    </w:p>
    <w:p w14:paraId="6D61864D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>Used Google Map API for embedded map functionality.</w:t>
      </w:r>
    </w:p>
    <w:p w14:paraId="516A2571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>Code well commented, also wrote an external document for knowledge transfer use.</w:t>
      </w:r>
    </w:p>
    <w:p w14:paraId="702B486C" w14:textId="77777777" w:rsidR="006434AA" w:rsidRPr="00851F59" w:rsidRDefault="006434AA" w:rsidP="00851F59">
      <w:pPr>
        <w:pStyle w:val="ListParagraph"/>
        <w:numPr>
          <w:ilvl w:val="0"/>
          <w:numId w:val="12"/>
        </w:numPr>
        <w:shd w:val="clear" w:color="auto" w:fill="FFFFFF"/>
        <w:spacing w:before="150" w:line="276" w:lineRule="auto"/>
        <w:jc w:val="both"/>
        <w:rPr>
          <w:rFonts w:eastAsia="Helvetica" w:cs="Helvetica"/>
          <w:color w:val="000000" w:themeColor="text1"/>
          <w:sz w:val="22"/>
          <w:szCs w:val="22"/>
        </w:rPr>
      </w:pPr>
      <w:r w:rsidRPr="00851F59">
        <w:rPr>
          <w:rFonts w:eastAsia="Helvetica" w:cs="Helvetica"/>
          <w:color w:val="000000" w:themeColor="text1"/>
          <w:sz w:val="22"/>
          <w:szCs w:val="22"/>
        </w:rPr>
        <w:t xml:space="preserve">Day to day tasks related to debug, updates, website maintenance. </w:t>
      </w:r>
    </w:p>
    <w:p w14:paraId="47865869" w14:textId="77777777" w:rsidR="00E44B00" w:rsidRPr="00E44B00" w:rsidRDefault="00E44B00" w:rsidP="00E44B00">
      <w:pPr>
        <w:shd w:val="clear" w:color="auto" w:fill="FFFFFF"/>
        <w:spacing w:before="150" w:after="75"/>
        <w:jc w:val="both"/>
        <w:rPr>
          <w:rFonts w:eastAsia="Helvetica" w:cs="Helvetica"/>
          <w:color w:val="333333"/>
        </w:rPr>
      </w:pPr>
      <w:r w:rsidRPr="00E44B00">
        <w:rPr>
          <w:rFonts w:eastAsia="Helvetica" w:cs="Helvetica"/>
          <w:b/>
          <w:color w:val="333333"/>
        </w:rPr>
        <w:t xml:space="preserve">Environment: </w:t>
      </w:r>
      <w:r w:rsidRPr="00E44B00">
        <w:rPr>
          <w:rFonts w:eastAsia="Helvetica" w:cs="Helvetica"/>
          <w:color w:val="333333"/>
        </w:rPr>
        <w:t>HTML4/HTML5, CSS/</w:t>
      </w:r>
      <w:r w:rsidR="006434AA">
        <w:rPr>
          <w:rFonts w:eastAsia="Helvetica" w:cs="Helvetica"/>
          <w:color w:val="333333"/>
        </w:rPr>
        <w:t>CSS3, JavaScript, JQuery, AJAX</w:t>
      </w:r>
      <w:r w:rsidRPr="00E44B00">
        <w:rPr>
          <w:rFonts w:eastAsia="Helvetica" w:cs="Helvetica"/>
          <w:color w:val="333333"/>
        </w:rPr>
        <w:t>, Bootstrap, Photo</w:t>
      </w:r>
      <w:r w:rsidR="006434AA">
        <w:rPr>
          <w:rFonts w:eastAsia="Helvetica" w:cs="Helvetica"/>
          <w:color w:val="333333"/>
        </w:rPr>
        <w:t>shop, Dreamweaver, Illustrator</w:t>
      </w:r>
      <w:r w:rsidRPr="00E44B00">
        <w:rPr>
          <w:rFonts w:eastAsia="Helvetica" w:cs="Helvetica"/>
          <w:color w:val="333333"/>
        </w:rPr>
        <w:t>,</w:t>
      </w:r>
      <w:r w:rsidR="006434AA">
        <w:rPr>
          <w:rFonts w:eastAsia="Helvetica" w:cs="Helvetica"/>
          <w:color w:val="333333"/>
        </w:rPr>
        <w:t xml:space="preserve"> Selenium web driver, SQL</w:t>
      </w:r>
      <w:r w:rsidRPr="00E44B00">
        <w:rPr>
          <w:rFonts w:eastAsia="Helvetica" w:cs="Helvetica"/>
          <w:color w:val="333333"/>
        </w:rPr>
        <w:t>.</w:t>
      </w:r>
    </w:p>
    <w:p w14:paraId="07FA93AF" w14:textId="77777777" w:rsidR="00A94E73" w:rsidRDefault="00A94E73" w:rsidP="00B53104">
      <w:pPr>
        <w:shd w:val="clear" w:color="auto" w:fill="FFFFFF"/>
        <w:spacing w:before="150" w:after="75"/>
        <w:jc w:val="both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</w:p>
    <w:p w14:paraId="2FD7FCEE" w14:textId="4F5838DF" w:rsidR="00934126" w:rsidRPr="006532E3" w:rsidRDefault="00934126" w:rsidP="006532E3">
      <w:pPr>
        <w:shd w:val="clear" w:color="auto" w:fill="FFFFFF"/>
        <w:spacing w:before="150"/>
        <w:jc w:val="both"/>
        <w:rPr>
          <w:color w:val="333333"/>
        </w:rPr>
      </w:pPr>
    </w:p>
    <w:sectPr w:rsidR="00934126" w:rsidRPr="006532E3" w:rsidSect="00587CB2">
      <w:pgSz w:w="12240" w:h="15840"/>
      <w:pgMar w:top="810" w:right="720" w:bottom="720" w:left="51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E47B1" w14:textId="77777777" w:rsidR="00BA10DA" w:rsidRDefault="00BA10DA" w:rsidP="00F90473">
      <w:pPr>
        <w:spacing w:after="0" w:line="240" w:lineRule="auto"/>
      </w:pPr>
      <w:r>
        <w:separator/>
      </w:r>
    </w:p>
  </w:endnote>
  <w:endnote w:type="continuationSeparator" w:id="0">
    <w:p w14:paraId="4E2BD2DA" w14:textId="77777777" w:rsidR="00BA10DA" w:rsidRDefault="00BA10DA" w:rsidP="00F90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Next">
    <w:altName w:val="Arial"/>
    <w:charset w:val="00"/>
    <w:family w:val="swiss"/>
    <w:pitch w:val="variable"/>
    <w:sig w:usb0="00000001" w:usb1="5000204A" w:usb2="00000000" w:usb3="00000000" w:csb0="0000009B" w:csb1="00000000"/>
  </w:font>
  <w:font w:name="Snell Roundhand">
    <w:altName w:val="Calibri"/>
    <w:charset w:val="00"/>
    <w:family w:val="script"/>
    <w:pitch w:val="variable"/>
    <w:sig w:usb0="80000027" w:usb1="00000000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5B929" w14:textId="77777777" w:rsidR="00BA10DA" w:rsidRDefault="00BA10DA" w:rsidP="00F90473">
      <w:pPr>
        <w:spacing w:after="0" w:line="240" w:lineRule="auto"/>
      </w:pPr>
      <w:r>
        <w:separator/>
      </w:r>
    </w:p>
  </w:footnote>
  <w:footnote w:type="continuationSeparator" w:id="0">
    <w:p w14:paraId="72F17DAB" w14:textId="77777777" w:rsidR="00BA10DA" w:rsidRDefault="00BA10DA" w:rsidP="00F90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7D38"/>
    <w:multiLevelType w:val="multilevel"/>
    <w:tmpl w:val="4EA8DD5C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36"/>
        </w:tabs>
        <w:ind w:left="43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" w15:restartNumberingAfterBreak="0">
    <w:nsid w:val="1602014A"/>
    <w:multiLevelType w:val="hybridMultilevel"/>
    <w:tmpl w:val="3842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2C26"/>
    <w:multiLevelType w:val="hybridMultilevel"/>
    <w:tmpl w:val="5084564E"/>
    <w:lvl w:ilvl="0" w:tplc="47FA91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353B0"/>
    <w:multiLevelType w:val="hybridMultilevel"/>
    <w:tmpl w:val="7E0CFBE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327B4AB2"/>
    <w:multiLevelType w:val="hybridMultilevel"/>
    <w:tmpl w:val="878E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029C7"/>
    <w:multiLevelType w:val="hybridMultilevel"/>
    <w:tmpl w:val="FEACC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D377D"/>
    <w:multiLevelType w:val="multilevel"/>
    <w:tmpl w:val="406C0350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36"/>
        </w:tabs>
        <w:ind w:left="43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7" w15:restartNumberingAfterBreak="0">
    <w:nsid w:val="44EB2D50"/>
    <w:multiLevelType w:val="multilevel"/>
    <w:tmpl w:val="406C0350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36"/>
        </w:tabs>
        <w:ind w:left="43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8" w15:restartNumberingAfterBreak="0">
    <w:nsid w:val="475A1334"/>
    <w:multiLevelType w:val="hybridMultilevel"/>
    <w:tmpl w:val="D64A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847AB"/>
    <w:multiLevelType w:val="hybridMultilevel"/>
    <w:tmpl w:val="9328EA30"/>
    <w:lvl w:ilvl="0" w:tplc="536CF0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4E3A47FF"/>
    <w:multiLevelType w:val="hybridMultilevel"/>
    <w:tmpl w:val="87BE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42453"/>
    <w:multiLevelType w:val="hybridMultilevel"/>
    <w:tmpl w:val="8E388DC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525011D0"/>
    <w:multiLevelType w:val="hybridMultilevel"/>
    <w:tmpl w:val="1392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F5C0D"/>
    <w:multiLevelType w:val="hybridMultilevel"/>
    <w:tmpl w:val="581A2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6B77B28"/>
    <w:multiLevelType w:val="hybridMultilevel"/>
    <w:tmpl w:val="FD7C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35DE7"/>
    <w:multiLevelType w:val="multilevel"/>
    <w:tmpl w:val="406C0350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36"/>
        </w:tabs>
        <w:ind w:left="43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6" w15:restartNumberingAfterBreak="0">
    <w:nsid w:val="62940DE1"/>
    <w:multiLevelType w:val="hybridMultilevel"/>
    <w:tmpl w:val="2B8C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86EEA"/>
    <w:multiLevelType w:val="hybridMultilevel"/>
    <w:tmpl w:val="81DAFB18"/>
    <w:lvl w:ilvl="0" w:tplc="81EA63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C2E60"/>
    <w:multiLevelType w:val="hybridMultilevel"/>
    <w:tmpl w:val="8FE4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861ED"/>
    <w:multiLevelType w:val="hybridMultilevel"/>
    <w:tmpl w:val="119AA528"/>
    <w:lvl w:ilvl="0" w:tplc="56603A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3D40A9"/>
    <w:multiLevelType w:val="hybridMultilevel"/>
    <w:tmpl w:val="9E80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B7879"/>
    <w:multiLevelType w:val="hybridMultilevel"/>
    <w:tmpl w:val="5B449350"/>
    <w:lvl w:ilvl="0" w:tplc="5E2062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2" w15:restartNumberingAfterBreak="0">
    <w:nsid w:val="78843071"/>
    <w:multiLevelType w:val="hybridMultilevel"/>
    <w:tmpl w:val="38D26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D976B3"/>
    <w:multiLevelType w:val="hybridMultilevel"/>
    <w:tmpl w:val="BE6E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64377"/>
    <w:multiLevelType w:val="multilevel"/>
    <w:tmpl w:val="FB86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8B0795"/>
    <w:multiLevelType w:val="hybridMultilevel"/>
    <w:tmpl w:val="02CCA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212759"/>
    <w:multiLevelType w:val="hybridMultilevel"/>
    <w:tmpl w:val="7522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5"/>
  </w:num>
  <w:num w:numId="4">
    <w:abstractNumId w:val="13"/>
  </w:num>
  <w:num w:numId="5">
    <w:abstractNumId w:val="16"/>
  </w:num>
  <w:num w:numId="6">
    <w:abstractNumId w:val="18"/>
  </w:num>
  <w:num w:numId="7">
    <w:abstractNumId w:val="25"/>
  </w:num>
  <w:num w:numId="8">
    <w:abstractNumId w:val="12"/>
  </w:num>
  <w:num w:numId="9">
    <w:abstractNumId w:val="10"/>
  </w:num>
  <w:num w:numId="10">
    <w:abstractNumId w:val="4"/>
  </w:num>
  <w:num w:numId="11">
    <w:abstractNumId w:val="8"/>
  </w:num>
  <w:num w:numId="12">
    <w:abstractNumId w:val="19"/>
  </w:num>
  <w:num w:numId="13">
    <w:abstractNumId w:val="14"/>
  </w:num>
  <w:num w:numId="14">
    <w:abstractNumId w:val="17"/>
  </w:num>
  <w:num w:numId="15">
    <w:abstractNumId w:val="20"/>
  </w:num>
  <w:num w:numId="16">
    <w:abstractNumId w:val="2"/>
  </w:num>
  <w:num w:numId="17">
    <w:abstractNumId w:val="9"/>
  </w:num>
  <w:num w:numId="18">
    <w:abstractNumId w:val="21"/>
  </w:num>
  <w:num w:numId="19">
    <w:abstractNumId w:val="23"/>
  </w:num>
  <w:num w:numId="20">
    <w:abstractNumId w:val="15"/>
  </w:num>
  <w:num w:numId="21">
    <w:abstractNumId w:val="0"/>
  </w:num>
  <w:num w:numId="22">
    <w:abstractNumId w:val="6"/>
  </w:num>
  <w:num w:numId="23">
    <w:abstractNumId w:val="24"/>
  </w:num>
  <w:num w:numId="24">
    <w:abstractNumId w:val="3"/>
  </w:num>
  <w:num w:numId="25">
    <w:abstractNumId w:val="7"/>
  </w:num>
  <w:num w:numId="26">
    <w:abstractNumId w:val="1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CE"/>
    <w:rsid w:val="000114BA"/>
    <w:rsid w:val="00015081"/>
    <w:rsid w:val="0001742C"/>
    <w:rsid w:val="00023B5C"/>
    <w:rsid w:val="00043A22"/>
    <w:rsid w:val="00082436"/>
    <w:rsid w:val="000B40C8"/>
    <w:rsid w:val="0011631E"/>
    <w:rsid w:val="00130E61"/>
    <w:rsid w:val="00136A8A"/>
    <w:rsid w:val="001445E7"/>
    <w:rsid w:val="00157053"/>
    <w:rsid w:val="00167F3C"/>
    <w:rsid w:val="00177AC2"/>
    <w:rsid w:val="001933EA"/>
    <w:rsid w:val="001C5673"/>
    <w:rsid w:val="001E39B2"/>
    <w:rsid w:val="00200863"/>
    <w:rsid w:val="00220739"/>
    <w:rsid w:val="00233CF8"/>
    <w:rsid w:val="00253E4F"/>
    <w:rsid w:val="0027240E"/>
    <w:rsid w:val="00273325"/>
    <w:rsid w:val="00277945"/>
    <w:rsid w:val="0029775C"/>
    <w:rsid w:val="002A651A"/>
    <w:rsid w:val="002B5212"/>
    <w:rsid w:val="002C45BD"/>
    <w:rsid w:val="002D753D"/>
    <w:rsid w:val="002F76F1"/>
    <w:rsid w:val="00306603"/>
    <w:rsid w:val="00327257"/>
    <w:rsid w:val="0033002D"/>
    <w:rsid w:val="00341377"/>
    <w:rsid w:val="003565C2"/>
    <w:rsid w:val="0036114A"/>
    <w:rsid w:val="003639B7"/>
    <w:rsid w:val="003A455B"/>
    <w:rsid w:val="003A658A"/>
    <w:rsid w:val="003B4C94"/>
    <w:rsid w:val="003D2061"/>
    <w:rsid w:val="003D20A5"/>
    <w:rsid w:val="003F1F34"/>
    <w:rsid w:val="00464BBB"/>
    <w:rsid w:val="0047186B"/>
    <w:rsid w:val="004810DB"/>
    <w:rsid w:val="00491130"/>
    <w:rsid w:val="004A1651"/>
    <w:rsid w:val="004B3B53"/>
    <w:rsid w:val="004D11C7"/>
    <w:rsid w:val="004D6633"/>
    <w:rsid w:val="005124B8"/>
    <w:rsid w:val="005373F3"/>
    <w:rsid w:val="005501BD"/>
    <w:rsid w:val="00557382"/>
    <w:rsid w:val="005828CE"/>
    <w:rsid w:val="00587CB2"/>
    <w:rsid w:val="00597D19"/>
    <w:rsid w:val="005A5582"/>
    <w:rsid w:val="005A60FF"/>
    <w:rsid w:val="005E4642"/>
    <w:rsid w:val="00602211"/>
    <w:rsid w:val="00617035"/>
    <w:rsid w:val="00637C2F"/>
    <w:rsid w:val="006434AA"/>
    <w:rsid w:val="006532E3"/>
    <w:rsid w:val="00663112"/>
    <w:rsid w:val="006673BB"/>
    <w:rsid w:val="0067381B"/>
    <w:rsid w:val="00686F3D"/>
    <w:rsid w:val="006A6EC5"/>
    <w:rsid w:val="006B27F1"/>
    <w:rsid w:val="006B2EC1"/>
    <w:rsid w:val="006B429F"/>
    <w:rsid w:val="006E2EFB"/>
    <w:rsid w:val="006E337B"/>
    <w:rsid w:val="006F65A0"/>
    <w:rsid w:val="0070099D"/>
    <w:rsid w:val="007352A7"/>
    <w:rsid w:val="00742E7B"/>
    <w:rsid w:val="00745CCD"/>
    <w:rsid w:val="00751C68"/>
    <w:rsid w:val="00760229"/>
    <w:rsid w:val="00781DB8"/>
    <w:rsid w:val="00785671"/>
    <w:rsid w:val="00795881"/>
    <w:rsid w:val="007A42F0"/>
    <w:rsid w:val="007A5729"/>
    <w:rsid w:val="007B262F"/>
    <w:rsid w:val="007D0D5B"/>
    <w:rsid w:val="007D149A"/>
    <w:rsid w:val="007E5329"/>
    <w:rsid w:val="008164DD"/>
    <w:rsid w:val="00817A4B"/>
    <w:rsid w:val="00821A34"/>
    <w:rsid w:val="00821FE3"/>
    <w:rsid w:val="0082780F"/>
    <w:rsid w:val="008351EE"/>
    <w:rsid w:val="00835761"/>
    <w:rsid w:val="00836AFA"/>
    <w:rsid w:val="00845806"/>
    <w:rsid w:val="00851F59"/>
    <w:rsid w:val="00853DF0"/>
    <w:rsid w:val="008577E2"/>
    <w:rsid w:val="008A715A"/>
    <w:rsid w:val="008B282A"/>
    <w:rsid w:val="008B47D2"/>
    <w:rsid w:val="008B4D98"/>
    <w:rsid w:val="008C0DC6"/>
    <w:rsid w:val="008E0FC3"/>
    <w:rsid w:val="00906868"/>
    <w:rsid w:val="00914B25"/>
    <w:rsid w:val="009278B2"/>
    <w:rsid w:val="00934126"/>
    <w:rsid w:val="009502FF"/>
    <w:rsid w:val="009623D6"/>
    <w:rsid w:val="00962EBC"/>
    <w:rsid w:val="00964A26"/>
    <w:rsid w:val="009A31F0"/>
    <w:rsid w:val="009A5F78"/>
    <w:rsid w:val="009A6817"/>
    <w:rsid w:val="009C4445"/>
    <w:rsid w:val="00A20311"/>
    <w:rsid w:val="00A30553"/>
    <w:rsid w:val="00A33707"/>
    <w:rsid w:val="00A45FF4"/>
    <w:rsid w:val="00A67071"/>
    <w:rsid w:val="00A726F4"/>
    <w:rsid w:val="00A766AF"/>
    <w:rsid w:val="00A90E7E"/>
    <w:rsid w:val="00A92166"/>
    <w:rsid w:val="00A94E73"/>
    <w:rsid w:val="00AC1491"/>
    <w:rsid w:val="00AC461E"/>
    <w:rsid w:val="00AD389B"/>
    <w:rsid w:val="00AD6486"/>
    <w:rsid w:val="00AF3477"/>
    <w:rsid w:val="00B11B19"/>
    <w:rsid w:val="00B13707"/>
    <w:rsid w:val="00B27EE0"/>
    <w:rsid w:val="00B3658A"/>
    <w:rsid w:val="00B5307E"/>
    <w:rsid w:val="00B53104"/>
    <w:rsid w:val="00B664AD"/>
    <w:rsid w:val="00B7785D"/>
    <w:rsid w:val="00B81673"/>
    <w:rsid w:val="00B9540F"/>
    <w:rsid w:val="00BA10DA"/>
    <w:rsid w:val="00BA3260"/>
    <w:rsid w:val="00BA6D66"/>
    <w:rsid w:val="00BC688D"/>
    <w:rsid w:val="00BD2096"/>
    <w:rsid w:val="00BF5973"/>
    <w:rsid w:val="00C1783F"/>
    <w:rsid w:val="00C33310"/>
    <w:rsid w:val="00C36793"/>
    <w:rsid w:val="00C506DE"/>
    <w:rsid w:val="00C90A19"/>
    <w:rsid w:val="00CB25DC"/>
    <w:rsid w:val="00CB3B47"/>
    <w:rsid w:val="00CE1609"/>
    <w:rsid w:val="00CF17FA"/>
    <w:rsid w:val="00D25CF0"/>
    <w:rsid w:val="00D51F73"/>
    <w:rsid w:val="00D6172E"/>
    <w:rsid w:val="00D746FF"/>
    <w:rsid w:val="00DC4A54"/>
    <w:rsid w:val="00DC5CD9"/>
    <w:rsid w:val="00E030E5"/>
    <w:rsid w:val="00E20B2F"/>
    <w:rsid w:val="00E2183C"/>
    <w:rsid w:val="00E33455"/>
    <w:rsid w:val="00E44B00"/>
    <w:rsid w:val="00E5173C"/>
    <w:rsid w:val="00E641C6"/>
    <w:rsid w:val="00E83ED6"/>
    <w:rsid w:val="00E84AD8"/>
    <w:rsid w:val="00E90E51"/>
    <w:rsid w:val="00EA3D5E"/>
    <w:rsid w:val="00EA7930"/>
    <w:rsid w:val="00EB47A8"/>
    <w:rsid w:val="00ED2C92"/>
    <w:rsid w:val="00EF5F58"/>
    <w:rsid w:val="00F00E13"/>
    <w:rsid w:val="00F25823"/>
    <w:rsid w:val="00F43707"/>
    <w:rsid w:val="00F43D48"/>
    <w:rsid w:val="00F51F06"/>
    <w:rsid w:val="00F84E19"/>
    <w:rsid w:val="00F90473"/>
    <w:rsid w:val="00F926E9"/>
    <w:rsid w:val="00FB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A75C7"/>
  <w15:docId w15:val="{6C80A544-6A2D-41FC-9255-33E081D4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60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473"/>
    <w:pPr>
      <w:keepNext/>
      <w:spacing w:after="0" w:line="24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9047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04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0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473"/>
  </w:style>
  <w:style w:type="paragraph" w:styleId="Footer">
    <w:name w:val="footer"/>
    <w:basedOn w:val="Normal"/>
    <w:link w:val="FooterChar"/>
    <w:uiPriority w:val="99"/>
    <w:unhideWhenUsed/>
    <w:rsid w:val="00F90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473"/>
  </w:style>
  <w:style w:type="paragraph" w:customStyle="1" w:styleId="MediumGrid21">
    <w:name w:val="Medium Grid 21"/>
    <w:link w:val="MediumGrid2Char"/>
    <w:uiPriority w:val="1"/>
    <w:qFormat/>
    <w:rsid w:val="00F90473"/>
    <w:rPr>
      <w:sz w:val="22"/>
      <w:szCs w:val="22"/>
      <w:lang w:eastAsia="ja-JP"/>
    </w:rPr>
  </w:style>
  <w:style w:type="character" w:customStyle="1" w:styleId="MediumGrid2Char">
    <w:name w:val="Medium Grid 2 Char"/>
    <w:link w:val="MediumGrid21"/>
    <w:uiPriority w:val="1"/>
    <w:rsid w:val="00F90473"/>
    <w:rPr>
      <w:sz w:val="22"/>
      <w:szCs w:val="22"/>
      <w:lang w:val="en-US" w:eastAsia="ja-JP" w:bidi="ar-SA"/>
    </w:rPr>
  </w:style>
  <w:style w:type="paragraph" w:customStyle="1" w:styleId="ColorfulList-Accent11">
    <w:name w:val="Colorful List - Accent 11"/>
    <w:basedOn w:val="Normal"/>
    <w:link w:val="ColorfulList-Accent1Char"/>
    <w:qFormat/>
    <w:rsid w:val="00914B25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character" w:customStyle="1" w:styleId="ColorfulList-Accent1Char">
    <w:name w:val="Colorful List - Accent 1 Char"/>
    <w:link w:val="ColorfulList-Accent11"/>
    <w:locked/>
    <w:rsid w:val="00914B25"/>
    <w:rPr>
      <w:rFonts w:ascii="Times New Roman" w:eastAsia="Times New Roman" w:hAnsi="Times New Roman" w:cs="Times New Roman"/>
      <w:sz w:val="24"/>
      <w:szCs w:val="24"/>
    </w:rPr>
  </w:style>
  <w:style w:type="character" w:customStyle="1" w:styleId="jobdesc">
    <w:name w:val="job_desc"/>
    <w:rsid w:val="00587CB2"/>
    <w:rPr>
      <w:rFonts w:cs="Times New Roman"/>
    </w:rPr>
  </w:style>
  <w:style w:type="paragraph" w:customStyle="1" w:styleId="Normal1">
    <w:name w:val="Normal1"/>
    <w:rsid w:val="00587CB2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customStyle="1" w:styleId="p1">
    <w:name w:val="p1"/>
    <w:basedOn w:val="Normal"/>
    <w:rsid w:val="00EA3D5E"/>
    <w:pPr>
      <w:shd w:val="clear" w:color="auto" w:fill="FFFFFF"/>
      <w:spacing w:after="0" w:line="270" w:lineRule="atLeast"/>
    </w:pPr>
    <w:rPr>
      <w:rFonts w:ascii="Avenir Next" w:hAnsi="Avenir Next"/>
      <w:color w:val="333333"/>
      <w:sz w:val="20"/>
      <w:szCs w:val="20"/>
    </w:rPr>
  </w:style>
  <w:style w:type="character" w:customStyle="1" w:styleId="s1">
    <w:name w:val="s1"/>
    <w:rsid w:val="00EA3D5E"/>
  </w:style>
  <w:style w:type="table" w:styleId="TableGrid">
    <w:name w:val="Table Grid"/>
    <w:basedOn w:val="TableNormal"/>
    <w:uiPriority w:val="59"/>
    <w:rsid w:val="00DC5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673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4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ap.fed@gmail.com" TargetMode="External"/><Relationship Id="rId13" Type="http://schemas.openxmlformats.org/officeDocument/2006/relationships/hyperlink" Target="mailto:pratap.fe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tap.fed@gmail.com" TargetMode="External"/><Relationship Id="rId12" Type="http://schemas.openxmlformats.org/officeDocument/2006/relationships/hyperlink" Target="mailto:pratap.fed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teamcare.org/register/register_participant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ratap.fed@gmail.com" TargetMode="External"/><Relationship Id="rId10" Type="http://schemas.openxmlformats.org/officeDocument/2006/relationships/hyperlink" Target="mailto:pratap.fe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atap.fed@gmail.com" TargetMode="External"/><Relationship Id="rId14" Type="http://schemas.openxmlformats.org/officeDocument/2006/relationships/hyperlink" Target="mailto:pratap.fed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0812n7\Downloads\Nishanth%20FED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Nishanth FED resume</Template>
  <TotalTime>1</TotalTime>
  <Pages>4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OfficeMax, Inc.</Company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Pratap Naga</cp:lastModifiedBy>
  <cp:revision>6</cp:revision>
  <cp:lastPrinted>2018-01-05T17:23:00Z</cp:lastPrinted>
  <dcterms:created xsi:type="dcterms:W3CDTF">2018-03-16T20:58:00Z</dcterms:created>
  <dcterms:modified xsi:type="dcterms:W3CDTF">2018-03-19T17:00:00Z</dcterms:modified>
</cp:coreProperties>
</file>